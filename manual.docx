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627929158"/>
        <w:placeholder>
          <w:docPart w:val="8C159A5F38AA4FC7833808F6A2DB6E2E"/>
        </w:placeholder>
        <w15:appearance w15:val="hidden"/>
      </w:sdtPr>
      <w:sdtEndPr/>
      <w:sdtContent>
        <w:p w14:paraId="61D47FBC" w14:textId="77777777" w:rsidR="001029E0" w:rsidRDefault="001029E0" w:rsidP="00005E09">
          <w:pPr>
            <w:pStyle w:val="Title"/>
          </w:pPr>
        </w:p>
        <w:p w14:paraId="04F8F88D" w14:textId="77777777" w:rsidR="001029E0" w:rsidRDefault="001029E0" w:rsidP="00005E09">
          <w:pPr>
            <w:pStyle w:val="Title"/>
          </w:pPr>
        </w:p>
        <w:p w14:paraId="3AAD3E80" w14:textId="77777777" w:rsidR="001029E0" w:rsidRDefault="001029E0" w:rsidP="00005E09">
          <w:pPr>
            <w:pStyle w:val="Title"/>
          </w:pPr>
        </w:p>
        <w:p w14:paraId="72A7068A" w14:textId="77777777" w:rsidR="001029E0" w:rsidRDefault="001029E0" w:rsidP="00005E09">
          <w:pPr>
            <w:pStyle w:val="Title"/>
          </w:pPr>
        </w:p>
        <w:p w14:paraId="1723444F" w14:textId="06FE325D" w:rsidR="0040350A" w:rsidRDefault="0040350A" w:rsidP="00005E09">
          <w:pPr>
            <w:pStyle w:val="Title"/>
          </w:pPr>
          <w:r>
            <w:t>IPK – Projekt 2: Zeta</w:t>
          </w:r>
        </w:p>
        <w:p w14:paraId="076B8134" w14:textId="16A22183" w:rsidR="00C804D2" w:rsidRPr="0040350A" w:rsidRDefault="0040350A" w:rsidP="0040350A">
          <w:pPr>
            <w:pStyle w:val="Subtitle"/>
          </w:pPr>
          <w:r>
            <w:t>Manuál</w:t>
          </w:r>
        </w:p>
      </w:sdtContent>
    </w:sdt>
    <w:p w14:paraId="424852D3" w14:textId="1423F685" w:rsidR="00BF2B32" w:rsidRPr="00EA02C0" w:rsidRDefault="005F6B36" w:rsidP="00EA02C0">
      <w:pPr>
        <w:pStyle w:val="Author"/>
      </w:pPr>
      <w:sdt>
        <w:sdtPr>
          <w:id w:val="-1294904295"/>
          <w:placeholder>
            <w:docPart w:val="28E416A448C14948A2CEC06FD0F8C26B"/>
          </w:placeholder>
          <w15:appearance w15:val="hidden"/>
        </w:sdtPr>
        <w:sdtEndPr/>
        <w:sdtContent>
          <w:r w:rsidR="0040350A">
            <w:t>Ondřej Sloup</w:t>
          </w:r>
        </w:sdtContent>
      </w:sdt>
    </w:p>
    <w:sdt>
      <w:sdtPr>
        <w:id w:val="318858447"/>
        <w:placeholder>
          <w:docPart w:val="45332F70F13045BEA4FF188BB0DD74A5"/>
        </w:placeholder>
        <w15:appearance w15:val="hidden"/>
      </w:sdtPr>
      <w:sdtEndPr/>
      <w:sdtContent>
        <w:p w14:paraId="21F6E06C" w14:textId="77777777" w:rsidR="001029E0" w:rsidRDefault="001029E0" w:rsidP="0040350A">
          <w:pPr>
            <w:pStyle w:val="Heading1"/>
          </w:pPr>
          <w:r>
            <w:br/>
          </w:r>
        </w:p>
        <w:p w14:paraId="51337A91" w14:textId="77777777" w:rsidR="001029E0" w:rsidRDefault="001029E0">
          <w:pPr>
            <w:tabs>
              <w:tab w:val="clear" w:pos="9360"/>
            </w:tabs>
            <w:spacing w:before="0" w:after="200"/>
            <w:jc w:val="left"/>
            <w:rPr>
              <w:rFonts w:asciiTheme="majorHAnsi" w:eastAsiaTheme="majorEastAsia" w:hAnsiTheme="majorHAnsi" w:cstheme="majorBidi"/>
              <w:b/>
              <w:bCs/>
              <w:sz w:val="28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4"/>
            </w:rPr>
            <w:id w:val="-4234121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EAC32D1" w14:textId="26AC717C" w:rsidR="0044346C" w:rsidRDefault="0044346C">
              <w:pPr>
                <w:pStyle w:val="TOCHeading"/>
              </w:pPr>
              <w:r>
                <w:t>Obsah</w:t>
              </w:r>
            </w:p>
            <w:p w14:paraId="428B3C1C" w14:textId="6327997C" w:rsidR="001A0C35" w:rsidRDefault="0044346C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676258" w:history="1">
                <w:r w:rsidR="001A0C35" w:rsidRPr="005067C8">
                  <w:rPr>
                    <w:rStyle w:val="Hyperlink"/>
                    <w:noProof/>
                  </w:rPr>
                  <w:t>Volba projektu a prostředí</w:t>
                </w:r>
                <w:r w:rsidR="001A0C35">
                  <w:rPr>
                    <w:noProof/>
                    <w:webHidden/>
                  </w:rPr>
                  <w:tab/>
                </w:r>
                <w:r w:rsidR="001A0C35">
                  <w:rPr>
                    <w:noProof/>
                    <w:webHidden/>
                  </w:rPr>
                  <w:fldChar w:fldCharType="begin"/>
                </w:r>
                <w:r w:rsidR="001A0C35">
                  <w:rPr>
                    <w:noProof/>
                    <w:webHidden/>
                  </w:rPr>
                  <w:instrText xml:space="preserve"> PAGEREF _Toc69676258 \h </w:instrText>
                </w:r>
                <w:r w:rsidR="001A0C35">
                  <w:rPr>
                    <w:noProof/>
                    <w:webHidden/>
                  </w:rPr>
                </w:r>
                <w:r w:rsidR="001A0C35"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3</w:t>
                </w:r>
                <w:r w:rsidR="001A0C35">
                  <w:rPr>
                    <w:noProof/>
                    <w:webHidden/>
                  </w:rPr>
                  <w:fldChar w:fldCharType="end"/>
                </w:r>
              </w:hyperlink>
            </w:p>
            <w:p w14:paraId="728DCBB8" w14:textId="0392FF75" w:rsidR="001A0C35" w:rsidRDefault="001A0C35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59" w:history="1">
                <w:r w:rsidRPr="005067C8">
                  <w:rPr>
                    <w:rStyle w:val="Hyperlink"/>
                    <w:noProof/>
                  </w:rPr>
                  <w:t>Použité knihovny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CD51F9" w14:textId="0732B9A5" w:rsidR="001A0C35" w:rsidRDefault="001A0C35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0" w:history="1">
                <w:r w:rsidRPr="005067C8">
                  <w:rPr>
                    <w:rStyle w:val="Hyperlink"/>
                    <w:noProof/>
                  </w:rPr>
                  <w:t>Použité zdroje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CE8850" w14:textId="26151701" w:rsidR="001A0C35" w:rsidRDefault="001A0C35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1" w:history="1">
                <w:r w:rsidRPr="005067C8">
                  <w:rPr>
                    <w:rStyle w:val="Hyperlink"/>
                    <w:noProof/>
                  </w:rPr>
                  <w:t>Popis programu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502A25" w14:textId="78C30BD6" w:rsidR="001A0C35" w:rsidRDefault="001A0C35">
              <w:pPr>
                <w:pStyle w:val="TOC2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2" w:history="1">
                <w:r w:rsidRPr="005067C8">
                  <w:rPr>
                    <w:rStyle w:val="Hyperlink"/>
                    <w:noProof/>
                  </w:rPr>
                  <w:t>ArgumentParser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6DB96A" w14:textId="2CC3EED8" w:rsidR="001A0C35" w:rsidRDefault="001A0C35">
              <w:pPr>
                <w:pStyle w:val="TOC3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3" w:history="1">
                <w:r w:rsidRPr="005067C8">
                  <w:rPr>
                    <w:rStyle w:val="Hyperlink"/>
                    <w:noProof/>
                  </w:rPr>
                  <w:t>Funkce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6EE79B" w14:textId="0B1D8F85" w:rsidR="001A0C35" w:rsidRDefault="001A0C35">
              <w:pPr>
                <w:pStyle w:val="TOC2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4" w:history="1">
                <w:r w:rsidRPr="005067C8">
                  <w:rPr>
                    <w:rStyle w:val="Hyperlink"/>
                    <w:noProof/>
                  </w:rPr>
                  <w:t>Návratové kódy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B805D0" w14:textId="0AA00DD6" w:rsidR="001A0C35" w:rsidRDefault="001A0C35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5" w:history="1">
                <w:r w:rsidRPr="005067C8">
                  <w:rPr>
                    <w:rStyle w:val="Hyperlink"/>
                    <w:noProof/>
                  </w:rPr>
                  <w:t>Testování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C3FAF7" w14:textId="5594A819" w:rsidR="001A0C35" w:rsidRDefault="001A0C35">
              <w:pPr>
                <w:pStyle w:val="TOC2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6" w:history="1">
                <w:r w:rsidRPr="005067C8">
                  <w:rPr>
                    <w:rStyle w:val="Hyperlink"/>
                    <w:noProof/>
                  </w:rPr>
                  <w:t>Příklady spuštění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FC00D" w14:textId="3316B1EC" w:rsidR="001A0C35" w:rsidRDefault="001A0C35">
              <w:pPr>
                <w:pStyle w:val="TOC3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7" w:history="1">
                <w:r w:rsidRPr="005067C8">
                  <w:rPr>
                    <w:rStyle w:val="Hyperlink"/>
                    <w:noProof/>
                  </w:rPr>
                  <w:t>Windows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7A942" w14:textId="0D692E72" w:rsidR="001A0C35" w:rsidRDefault="001A0C35">
              <w:pPr>
                <w:pStyle w:val="TOC3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8" w:history="1">
                <w:r w:rsidRPr="005067C8">
                  <w:rPr>
                    <w:rStyle w:val="Hyperlink"/>
                    <w:noProof/>
                  </w:rPr>
                  <w:t>Manjaro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5309B" w14:textId="5F86D628" w:rsidR="001A0C35" w:rsidRDefault="001A0C35">
              <w:pPr>
                <w:pStyle w:val="TOC3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69" w:history="1">
                <w:r w:rsidRPr="005067C8">
                  <w:rPr>
                    <w:rStyle w:val="Hyperlink"/>
                    <w:noProof/>
                  </w:rPr>
                  <w:t>Ubuntu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665E0" w14:textId="75B1373B" w:rsidR="001A0C35" w:rsidRDefault="001A0C35">
              <w:pPr>
                <w:pStyle w:val="TOC1"/>
                <w:tabs>
                  <w:tab w:val="right" w:pos="9350"/>
                </w:tabs>
                <w:rPr>
                  <w:rFonts w:eastAsiaTheme="minorEastAsia"/>
                  <w:noProof/>
                  <w:szCs w:val="22"/>
                  <w:lang w:val="en-US"/>
                  <w14:ligatures w14:val="none"/>
                </w:rPr>
              </w:pPr>
              <w:hyperlink w:anchor="_Toc69676270" w:history="1">
                <w:r w:rsidRPr="005067C8">
                  <w:rPr>
                    <w:rStyle w:val="Hyperlink"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_Toc69676270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A7F0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2638C4" w14:textId="4D3F2BB9" w:rsidR="0044346C" w:rsidRDefault="004434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EE132C" w14:textId="77777777" w:rsidR="0044346C" w:rsidRDefault="0044346C">
          <w:pPr>
            <w:tabs>
              <w:tab w:val="clear" w:pos="9360"/>
            </w:tabs>
            <w:spacing w:before="0" w:after="200"/>
            <w:jc w:val="left"/>
            <w:rPr>
              <w:rFonts w:asciiTheme="majorHAnsi" w:eastAsiaTheme="majorEastAsia" w:hAnsiTheme="majorHAnsi" w:cstheme="majorBidi"/>
              <w:b/>
              <w:bCs/>
              <w:sz w:val="28"/>
              <w:szCs w:val="32"/>
            </w:rPr>
          </w:pPr>
          <w:r>
            <w:br w:type="page"/>
          </w:r>
        </w:p>
        <w:p w14:paraId="31DF8825" w14:textId="4047C8C5" w:rsidR="00060D8F" w:rsidRPr="0040350A" w:rsidRDefault="008E13DA" w:rsidP="0040350A">
          <w:pPr>
            <w:pStyle w:val="Heading1"/>
          </w:pPr>
          <w:bookmarkStart w:id="0" w:name="_Toc69676258"/>
          <w:r>
            <w:lastRenderedPageBreak/>
            <w:t>Volba projektu a prostředí</w:t>
          </w:r>
        </w:p>
      </w:sdtContent>
    </w:sdt>
    <w:bookmarkEnd w:id="0" w:displacedByCustomXml="prev"/>
    <w:p w14:paraId="1C9AE4AD" w14:textId="77777777" w:rsidR="00EB2D40" w:rsidRDefault="0040350A" w:rsidP="00EB2D40">
      <w:r>
        <w:t>Zvolil jsem si tento projekt</w:t>
      </w:r>
      <w:r w:rsidR="00EB2D40">
        <w:t xml:space="preserve"> z daných možností</w:t>
      </w:r>
      <w:r>
        <w:t>, protože mi jeho zadání přišlo zajímavé, a i lehce proveditelné</w:t>
      </w:r>
      <w:r w:rsidR="00EB2D40">
        <w:t>.</w:t>
      </w:r>
      <w:r>
        <w:t xml:space="preserve"> </w:t>
      </w:r>
      <w:r w:rsidR="00EB2D40">
        <w:t>Přesnou představu, co má</w:t>
      </w:r>
      <w:r>
        <w:t xml:space="preserve"> program dělat </w:t>
      </w:r>
      <w:r w:rsidR="00EB2D40">
        <w:t xml:space="preserve">jsem získal díky </w:t>
      </w:r>
      <w:r>
        <w:t xml:space="preserve">častému používání softwaru </w:t>
      </w:r>
      <w:proofErr w:type="spellStart"/>
      <w:r>
        <w:t>Wire</w:t>
      </w:r>
      <w:r w:rsidR="0049719B">
        <w:t>S</w:t>
      </w:r>
      <w:r>
        <w:t>hark</w:t>
      </w:r>
      <w:proofErr w:type="spellEnd"/>
      <w:r>
        <w:t xml:space="preserve">. </w:t>
      </w:r>
    </w:p>
    <w:p w14:paraId="70C50D6E" w14:textId="1F51B509" w:rsidR="001029E0" w:rsidRDefault="0040350A" w:rsidP="00EB2D40">
      <w:r>
        <w:t>Program je jednoduchá konzolová aplikace napsaná v C</w:t>
      </w:r>
      <w:r>
        <w:rPr>
          <w:lang w:val="en-US"/>
        </w:rPr>
        <w:t># .NET 3.1 (</w:t>
      </w:r>
      <w:r w:rsidRPr="0040350A">
        <w:t>zachování</w:t>
      </w:r>
      <w:r>
        <w:t xml:space="preserve"> kompatibility na referenčním počítači</w:t>
      </w:r>
      <w:r>
        <w:rPr>
          <w:lang w:val="en-US"/>
        </w:rPr>
        <w:t>)</w:t>
      </w:r>
      <w:r w:rsidR="008E13DA">
        <w:rPr>
          <w:lang w:val="en-US"/>
        </w:rPr>
        <w:t xml:space="preserve">. </w:t>
      </w:r>
      <w:r w:rsidR="008E13DA" w:rsidRPr="008E13DA">
        <w:t>Zvolil jsem si toto prostředí</w:t>
      </w:r>
      <w:r w:rsidR="008E13DA">
        <w:t xml:space="preserve"> kvůli mým předchozím zkušenostem </w:t>
      </w:r>
      <w:r w:rsidR="0085421F">
        <w:t>v C</w:t>
      </w:r>
      <w:r w:rsidR="0085421F">
        <w:rPr>
          <w:lang w:val="en-US"/>
        </w:rPr>
        <w:t xml:space="preserve"># a </w:t>
      </w:r>
      <w:r w:rsidR="0085421F" w:rsidRPr="0085421F">
        <w:t>samotné</w:t>
      </w:r>
      <w:r w:rsidR="0085421F">
        <w:t xml:space="preserve"> jednoduchosti jazyka</w:t>
      </w:r>
      <w:r w:rsidR="001029E0">
        <w:t xml:space="preserve"> C</w:t>
      </w:r>
      <w:r w:rsidR="001029E0">
        <w:rPr>
          <w:lang w:val="en-US"/>
        </w:rPr>
        <w:t>#</w:t>
      </w:r>
      <w:r w:rsidR="0085421F">
        <w:t>.</w:t>
      </w:r>
    </w:p>
    <w:p w14:paraId="022E2734" w14:textId="74A597A7" w:rsidR="007006D2" w:rsidRDefault="007006D2" w:rsidP="0049719B">
      <w:r>
        <w:t>Aplikace je multiplatformní a byla testována i sestavena na Windows i na Linux.</w:t>
      </w:r>
    </w:p>
    <w:p w14:paraId="58881038" w14:textId="5C09F041" w:rsidR="009C4A11" w:rsidRDefault="009C4A11" w:rsidP="009C4A11">
      <w:pPr>
        <w:pStyle w:val="Heading1"/>
      </w:pPr>
      <w:bookmarkStart w:id="1" w:name="_Použité_knihovny"/>
      <w:bookmarkStart w:id="2" w:name="_Toc69676259"/>
      <w:bookmarkEnd w:id="1"/>
      <w:r>
        <w:t>Použité knihovny</w:t>
      </w:r>
      <w:bookmarkEnd w:id="2"/>
    </w:p>
    <w:p w14:paraId="2D966370" w14:textId="3792B60B" w:rsidR="009C4A11" w:rsidRDefault="009C4A11" w:rsidP="009C4A11">
      <w:r>
        <w:t xml:space="preserve">Knihovny jsou nainstalované pomocí balíčkového manageru </w:t>
      </w:r>
      <w:proofErr w:type="spellStart"/>
      <w:r>
        <w:t>NuGet</w:t>
      </w:r>
      <w:proofErr w:type="spellEnd"/>
      <w:r>
        <w:t xml:space="preserve">, který je automaticky </w:t>
      </w:r>
      <w:r w:rsidR="00EB2D40">
        <w:t>importoval</w:t>
      </w:r>
      <w:r>
        <w:t xml:space="preserve"> a zakomponoval do projektu.</w:t>
      </w:r>
    </w:p>
    <w:p w14:paraId="4AFFEC58" w14:textId="77777777" w:rsidR="009C4A11" w:rsidRDefault="009C4A11" w:rsidP="009C4A11">
      <w:pPr>
        <w:jc w:val="left"/>
        <w:rPr>
          <w:lang w:val="en-US"/>
        </w:rPr>
      </w:pPr>
      <w:r>
        <w:t>Použil jsem knihovny</w:t>
      </w:r>
      <w:r>
        <w:rPr>
          <w:lang w:val="en-US"/>
        </w:rPr>
        <w:t>:</w:t>
      </w:r>
    </w:p>
    <w:p w14:paraId="4D754FCE" w14:textId="6F330B0C" w:rsidR="009C4A11" w:rsidRPr="009C4A11" w:rsidRDefault="005F6B36" w:rsidP="009C4A11">
      <w:pPr>
        <w:pStyle w:val="ListParagraph"/>
        <w:numPr>
          <w:ilvl w:val="0"/>
          <w:numId w:val="37"/>
        </w:numPr>
        <w:jc w:val="left"/>
        <w:rPr>
          <w:lang w:val="en-US"/>
        </w:rPr>
      </w:pPr>
      <w:hyperlink r:id="rId8" w:history="1">
        <w:r w:rsidR="009C4A11" w:rsidRPr="009C4A11">
          <w:rPr>
            <w:rStyle w:val="Hyperlink"/>
            <w:rFonts w:ascii="Consolas" w:hAnsi="Consolas"/>
            <w:color w:val="0070C0"/>
            <w:u w:val="single"/>
          </w:rPr>
          <w:t>System.CommandLine</w:t>
        </w:r>
      </w:hyperlink>
      <w:r w:rsidR="009C4A11">
        <w:rPr>
          <w:rFonts w:ascii="Consolas" w:hAnsi="Consolas"/>
        </w:rPr>
        <w:t xml:space="preserve"> </w:t>
      </w:r>
      <w:r w:rsidR="009C4A11" w:rsidRPr="009C4A11">
        <w:t>–</w:t>
      </w:r>
      <w:r w:rsidR="009C4A11">
        <w:t xml:space="preserve"> .NET knihovna pro </w:t>
      </w:r>
      <w:proofErr w:type="spellStart"/>
      <w:r w:rsidR="009C4A11">
        <w:t>parsování</w:t>
      </w:r>
      <w:proofErr w:type="spellEnd"/>
      <w:r w:rsidR="009C4A11">
        <w:t xml:space="preserve"> argumentů a dynamického generování outputu</w:t>
      </w:r>
    </w:p>
    <w:p w14:paraId="7FDA9CCE" w14:textId="4F66BF21" w:rsidR="009C4A11" w:rsidRPr="00520D59" w:rsidRDefault="005F6B36" w:rsidP="009C4A11">
      <w:pPr>
        <w:pStyle w:val="ListParagraph"/>
        <w:numPr>
          <w:ilvl w:val="0"/>
          <w:numId w:val="37"/>
        </w:numPr>
        <w:jc w:val="left"/>
        <w:rPr>
          <w:u w:val="single"/>
          <w:lang w:val="en-US"/>
        </w:rPr>
      </w:pPr>
      <w:hyperlink r:id="rId9" w:history="1">
        <w:r w:rsidR="009C4A11" w:rsidRPr="009C4A11">
          <w:rPr>
            <w:rStyle w:val="Hyperlink"/>
            <w:rFonts w:ascii="Consolas" w:hAnsi="Consolas"/>
            <w:color w:val="0070C0"/>
            <w:u w:val="single"/>
          </w:rPr>
          <w:t>SharpPcap</w:t>
        </w:r>
      </w:hyperlink>
      <w:r w:rsidR="009C4A11">
        <w:rPr>
          <w:u w:val="single"/>
          <w:lang w:val="en-US"/>
        </w:rPr>
        <w:t xml:space="preserve"> </w:t>
      </w:r>
      <w:r w:rsidR="009C4A11" w:rsidRPr="009C4A11">
        <w:t>–</w:t>
      </w:r>
      <w:r w:rsidR="009C4A11">
        <w:t xml:space="preserve"> .NET knihovna pro zachytávání packetů ze zařízení</w:t>
      </w:r>
    </w:p>
    <w:p w14:paraId="7C4CE6C5" w14:textId="2D3E0C81" w:rsidR="00520D59" w:rsidRDefault="00520D59" w:rsidP="00520D59">
      <w:pPr>
        <w:jc w:val="left"/>
        <w:rPr>
          <w:u w:val="single"/>
          <w:lang w:val="en-US"/>
        </w:rPr>
      </w:pPr>
    </w:p>
    <w:p w14:paraId="40726AEF" w14:textId="349A8ADC" w:rsidR="00520D59" w:rsidRDefault="00520D59" w:rsidP="00520D59">
      <w:pPr>
        <w:pStyle w:val="Heading1"/>
      </w:pPr>
      <w:bookmarkStart w:id="3" w:name="_Toc69676260"/>
      <w:r w:rsidRPr="00520D59">
        <w:t>Použité zdroje</w:t>
      </w:r>
      <w:bookmarkEnd w:id="3"/>
    </w:p>
    <w:p w14:paraId="27CDDC03" w14:textId="4C95FDAA" w:rsidR="00520D59" w:rsidRPr="00520D59" w:rsidRDefault="00520D59" w:rsidP="00520D59">
      <w:r>
        <w:t xml:space="preserve">Při psaní aplikace jsem se inspiroval řešením z příkladů z oficiálních GitHubů jednotlivých použitých knihoven </w:t>
      </w:r>
      <w:sdt>
        <w:sdtPr>
          <w:id w:val="-115597275"/>
          <w:citation/>
        </w:sdtPr>
        <w:sdtEndPr/>
        <w:sdtContent>
          <w:r>
            <w:fldChar w:fldCharType="begin"/>
          </w:r>
          <w:r>
            <w:instrText xml:space="preserve"> CITATION Mor21 \l 1029 </w:instrText>
          </w:r>
          <w:r>
            <w:fldChar w:fldCharType="separate"/>
          </w:r>
          <w:r>
            <w:rPr>
              <w:noProof/>
            </w:rPr>
            <w:t>(Pluskal, a další, 2021)</w:t>
          </w:r>
          <w:r>
            <w:fldChar w:fldCharType="end"/>
          </w:r>
        </w:sdtContent>
      </w:sdt>
      <w:sdt>
        <w:sdtPr>
          <w:id w:val="1454837415"/>
          <w:citation/>
        </w:sdtPr>
        <w:sdtEndPr/>
        <w:sdtContent>
          <w:r>
            <w:fldChar w:fldCharType="begin"/>
          </w:r>
          <w:r>
            <w:instrText xml:space="preserve"> CITATION Seq21 \l 1029 </w:instrText>
          </w:r>
          <w:r>
            <w:fldChar w:fldCharType="separate"/>
          </w:r>
          <w:r>
            <w:rPr>
              <w:noProof/>
            </w:rPr>
            <w:t xml:space="preserve"> (Sequeira, a další, 2021)</w:t>
          </w:r>
          <w:r>
            <w:fldChar w:fldCharType="end"/>
          </w:r>
        </w:sdtContent>
      </w:sdt>
      <w:r>
        <w:t xml:space="preserve"> a teorii jsem čerpal z</w:t>
      </w:r>
      <w:r w:rsidR="00EB2D40">
        <w:t> </w:t>
      </w:r>
      <w:proofErr w:type="spellStart"/>
      <w:r w:rsidR="00EB2D40">
        <w:t>CodeProject</w:t>
      </w:r>
      <w:proofErr w:type="spellEnd"/>
      <w:r w:rsidR="00EB2D40">
        <w:t xml:space="preserve"> </w:t>
      </w:r>
      <w:sdt>
        <w:sdtPr>
          <w:id w:val="181869372"/>
          <w:citation/>
        </w:sdtPr>
        <w:sdtEndPr/>
        <w:sdtContent>
          <w:r>
            <w:fldChar w:fldCharType="begin"/>
          </w:r>
          <w:r>
            <w:instrText xml:space="preserve"> CITATION Gal14 \l 1029 </w:instrText>
          </w:r>
          <w:r>
            <w:fldChar w:fldCharType="separate"/>
          </w:r>
          <w:r>
            <w:rPr>
              <w:noProof/>
            </w:rPr>
            <w:t>(Gal, a další, 2014)</w:t>
          </w:r>
          <w:r>
            <w:fldChar w:fldCharType="end"/>
          </w:r>
        </w:sdtContent>
      </w:sdt>
      <w:r>
        <w:t xml:space="preserve"> projektu.</w:t>
      </w:r>
    </w:p>
    <w:p w14:paraId="07C48109" w14:textId="77777777" w:rsidR="00520D59" w:rsidRPr="00520D59" w:rsidRDefault="00520D59" w:rsidP="00520D59"/>
    <w:sdt>
      <w:sdtPr>
        <w:id w:val="-1059167905"/>
        <w:placeholder>
          <w:docPart w:val="5931F3A9F3424CB8AAA7887561B09C31"/>
        </w:placeholder>
        <w15:appearance w15:val="hidden"/>
      </w:sdtPr>
      <w:sdtEndPr/>
      <w:sdtContent>
        <w:p w14:paraId="1FFA69C4" w14:textId="190AB9C2" w:rsidR="00C37A02" w:rsidRDefault="00C37A02" w:rsidP="00C37A02">
          <w:pPr>
            <w:pStyle w:val="Heading1"/>
            <w:rPr>
              <w:b w:val="0"/>
              <w:bCs w:val="0"/>
            </w:rPr>
          </w:pPr>
          <w:r>
            <w:br w:type="page"/>
          </w:r>
        </w:p>
        <w:p w14:paraId="6776BD65" w14:textId="50A07CEC" w:rsidR="00B26BA2" w:rsidRPr="00005E09" w:rsidRDefault="001029E0" w:rsidP="001029E0">
          <w:pPr>
            <w:pStyle w:val="Heading1"/>
          </w:pPr>
          <w:bookmarkStart w:id="4" w:name="_Toc69676261"/>
          <w:r>
            <w:lastRenderedPageBreak/>
            <w:t>Popis programu</w:t>
          </w:r>
        </w:p>
      </w:sdtContent>
    </w:sdt>
    <w:bookmarkEnd w:id="4" w:displacedByCustomXml="prev"/>
    <w:p w14:paraId="162D00E7" w14:textId="23AB8706" w:rsidR="0049719B" w:rsidRDefault="0049719B" w:rsidP="0049719B">
      <w:r>
        <w:t xml:space="preserve">Konzolová aplikace obsahuje 2 třídy – </w:t>
      </w:r>
      <w:r w:rsidRPr="0049719B">
        <w:rPr>
          <w:rFonts w:ascii="Consolas" w:hAnsi="Consolas"/>
        </w:rPr>
        <w:t>ArgumentParser.cs</w:t>
      </w:r>
      <w:r>
        <w:t xml:space="preserve"> a </w:t>
      </w:r>
      <w:r w:rsidRPr="0049719B">
        <w:rPr>
          <w:rFonts w:ascii="Consolas" w:hAnsi="Consolas"/>
        </w:rPr>
        <w:t>NetworkTools.cs</w:t>
      </w:r>
      <w:r>
        <w:rPr>
          <w:rFonts w:ascii="Consolas" w:hAnsi="Consolas"/>
        </w:rPr>
        <w:t xml:space="preserve">. Třída </w:t>
      </w:r>
      <w:r w:rsidRPr="0049719B">
        <w:rPr>
          <w:rFonts w:ascii="Consolas" w:hAnsi="Consolas"/>
        </w:rPr>
        <w:t>ArgumentParser</w:t>
      </w:r>
      <w:r>
        <w:rPr>
          <w:rFonts w:ascii="Consolas" w:hAnsi="Consolas"/>
        </w:rPr>
        <w:t xml:space="preserve"> </w:t>
      </w:r>
      <w:r w:rsidRPr="0049719B">
        <w:t xml:space="preserve">se stará a překlad </w:t>
      </w:r>
      <w:r>
        <w:t xml:space="preserve">uživatelských argumentů do vnitřních proměnných, které dále kontrolují tok programu. Třída </w:t>
      </w:r>
      <w:r w:rsidRPr="0049719B">
        <w:rPr>
          <w:rFonts w:ascii="Consolas" w:hAnsi="Consolas"/>
        </w:rPr>
        <w:t>NetworkTools</w:t>
      </w:r>
      <w:r>
        <w:rPr>
          <w:rFonts w:ascii="Consolas" w:hAnsi="Consolas"/>
        </w:rPr>
        <w:t xml:space="preserve"> </w:t>
      </w:r>
      <w:r w:rsidRPr="0049719B">
        <w:t xml:space="preserve">je </w:t>
      </w:r>
      <w:r>
        <w:t>knihovna jednotlivých funkcí, které zajištují funkčnost snifferu a listování zařízení.</w:t>
      </w:r>
    </w:p>
    <w:p w14:paraId="0667B9DD" w14:textId="1BE9346B" w:rsidR="0049719B" w:rsidRDefault="0049719B" w:rsidP="0049719B">
      <w:pPr>
        <w:pStyle w:val="Heading2"/>
      </w:pPr>
      <w:bookmarkStart w:id="5" w:name="_Toc69676262"/>
      <w:r>
        <w:t>ArgumentParser</w:t>
      </w:r>
      <w:bookmarkEnd w:id="5"/>
    </w:p>
    <w:p w14:paraId="0B7634E4" w14:textId="30898F12" w:rsidR="00FD6E1E" w:rsidRDefault="0049719B" w:rsidP="0049719B">
      <w:r>
        <w:t xml:space="preserve">Třída pracuje s knihovnou </w:t>
      </w:r>
      <w:hyperlink w:anchor="_Použité_knihovny" w:history="1">
        <w:r w:rsidRPr="00C37A02">
          <w:rPr>
            <w:rStyle w:val="Hyperlink"/>
            <w:rFonts w:ascii="Consolas" w:hAnsi="Consolas"/>
          </w:rPr>
          <w:t>System.CommandLine</w:t>
        </w:r>
      </w:hyperlink>
      <w:r>
        <w:rPr>
          <w:rFonts w:ascii="Consolas" w:hAnsi="Consolas"/>
        </w:rPr>
        <w:t xml:space="preserve">, </w:t>
      </w:r>
      <w:r w:rsidRPr="0049719B">
        <w:t>která parsuje jednotlivé argumenty, jak je specifikováno v</w:t>
      </w:r>
      <w:r>
        <w:t> </w:t>
      </w:r>
      <w:r w:rsidRPr="0049719B">
        <w:t>zadání</w:t>
      </w:r>
      <w:r>
        <w:t>. Knihovna byla doporučena na fóru a generuje veškeré potřebné</w:t>
      </w:r>
      <w:r w:rsidR="00FD6E1E">
        <w:t xml:space="preserve"> informace včetně </w:t>
      </w:r>
      <w:r w:rsidR="00FD6E1E">
        <w:rPr>
          <w:lang w:val="en-US"/>
        </w:rPr>
        <w:t>`</w:t>
      </w:r>
      <w:r w:rsidR="00FD6E1E">
        <w:t>--</w:t>
      </w:r>
      <w:r w:rsidR="00FD6E1E" w:rsidRPr="00FD6E1E">
        <w:rPr>
          <w:lang w:val="en-US"/>
        </w:rPr>
        <w:t>help</w:t>
      </w:r>
      <w:r w:rsidR="00FD6E1E">
        <w:t>` a `--</w:t>
      </w:r>
      <w:r w:rsidR="00FD6E1E" w:rsidRPr="00FD6E1E">
        <w:rPr>
          <w:lang w:val="en-US"/>
        </w:rPr>
        <w:t>version</w:t>
      </w:r>
      <w:r w:rsidR="00FD6E1E">
        <w:t>`.</w:t>
      </w:r>
    </w:p>
    <w:p w14:paraId="2E8FA1D2" w14:textId="5830B79B" w:rsidR="00152F6D" w:rsidRDefault="00152F6D" w:rsidP="0049719B">
      <w:r>
        <w:t>Třída</w:t>
      </w:r>
      <w:r w:rsidR="00FD6E1E" w:rsidRPr="00CB6084">
        <w:t xml:space="preserve"> také </w:t>
      </w:r>
      <w:r w:rsidR="00CB6084" w:rsidRPr="00CB6084">
        <w:t>ověřuje,</w:t>
      </w:r>
      <w:r w:rsidR="00FD6E1E" w:rsidRPr="00CB6084">
        <w:t xml:space="preserve"> zda port je ve validním rozmezí od 0 do 65535 a zda není specifikován argument `-p` s argumentem `--icmp` nebo `--arp` což není možné. Pokud je zde i jiný specifikátor (například `-t`) je vypsáno varování.</w:t>
      </w:r>
    </w:p>
    <w:p w14:paraId="2DA1C277" w14:textId="48D79319" w:rsidR="00005E09" w:rsidRDefault="00791C4B" w:rsidP="009C4A11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791C4B">
        <w:rPr>
          <w:rFonts w:asciiTheme="majorHAnsi" w:eastAsiaTheme="majorEastAsia" w:hAnsiTheme="majorHAnsi" w:cstheme="majorBidi"/>
          <w:b/>
          <w:bCs/>
          <w:sz w:val="24"/>
          <w:szCs w:val="32"/>
        </w:rPr>
        <w:t>NetworkTools</w:t>
      </w:r>
    </w:p>
    <w:p w14:paraId="73BA9D27" w14:textId="22354042" w:rsidR="0018271E" w:rsidRDefault="0018271E" w:rsidP="0018271E">
      <w:r>
        <w:t xml:space="preserve">Třída </w:t>
      </w:r>
      <w:r w:rsidRPr="0018271E">
        <w:rPr>
          <w:lang w:val="en-US"/>
        </w:rPr>
        <w:t>Network tools</w:t>
      </w:r>
      <w:r>
        <w:t xml:space="preserve"> obsahuje soubor funkcí</w:t>
      </w:r>
      <w:r w:rsidR="00DA6BD3">
        <w:t xml:space="preserve">, které jsou používány pro získávání informací </w:t>
      </w:r>
      <w:r w:rsidR="00A73668">
        <w:t xml:space="preserve">o packetech </w:t>
      </w:r>
      <w:r w:rsidR="00DA6BD3">
        <w:t>a jednotlivých zařízení.</w:t>
      </w:r>
    </w:p>
    <w:p w14:paraId="6FEEF86B" w14:textId="22A41ECE" w:rsidR="00A73668" w:rsidRDefault="00A73668" w:rsidP="0018271E">
      <w:r>
        <w:t xml:space="preserve">Klíčovým prvkem </w:t>
      </w:r>
      <w:r>
        <w:rPr>
          <w:lang w:val="en-US"/>
        </w:rPr>
        <w:t xml:space="preserve">je </w:t>
      </w:r>
      <w:r w:rsidRPr="009C4A11">
        <w:t>knihovna</w:t>
      </w:r>
      <w:r>
        <w:rPr>
          <w:lang w:val="en-US"/>
        </w:rPr>
        <w:t xml:space="preserve"> </w:t>
      </w:r>
      <w:hyperlink w:anchor="_Použité_knihovny" w:history="1">
        <w:r w:rsidRPr="00C37A02">
          <w:rPr>
            <w:rStyle w:val="Hyperlink"/>
            <w:rFonts w:ascii="Consolas" w:hAnsi="Consolas"/>
          </w:rPr>
          <w:t>SharpPcap</w:t>
        </w:r>
      </w:hyperlink>
      <w:r w:rsidR="00C37A02" w:rsidRPr="00C37A02">
        <w:t>,</w:t>
      </w:r>
      <w:r w:rsidRPr="00C37A02">
        <w:t xml:space="preserve"> </w:t>
      </w:r>
      <w:r w:rsidRPr="009C4A11">
        <w:t>k</w:t>
      </w:r>
      <w:r w:rsidR="009C4A11">
        <w:t>terá je používána pro veškeré operace – získávání zařízení, filtrace a výpis packetů.</w:t>
      </w:r>
    </w:p>
    <w:p w14:paraId="0D3E9CA8" w14:textId="1C4F75CA" w:rsidR="00C37A02" w:rsidRDefault="00C37A02" w:rsidP="00C37A02">
      <w:pPr>
        <w:pStyle w:val="Heading3"/>
      </w:pPr>
      <w:bookmarkStart w:id="6" w:name="_Toc69676263"/>
      <w:r>
        <w:t>Funkce</w:t>
      </w:r>
      <w:bookmarkEnd w:id="6"/>
    </w:p>
    <w:p w14:paraId="23A74AB0" w14:textId="31EACEA2" w:rsidR="00C37A02" w:rsidRPr="00E820EF" w:rsidRDefault="00C37A02" w:rsidP="00C37A02">
      <w:pPr>
        <w:pStyle w:val="ListParagraph"/>
        <w:numPr>
          <w:ilvl w:val="0"/>
          <w:numId w:val="40"/>
        </w:numPr>
        <w:rPr>
          <w:rFonts w:ascii="Consolas" w:hAnsi="Consolas"/>
        </w:rPr>
      </w:pPr>
      <w:r w:rsidRPr="00C37A02">
        <w:rPr>
          <w:rStyle w:val="Hyperlink"/>
          <w:rFonts w:ascii="Consolas" w:hAnsi="Consolas"/>
        </w:rPr>
        <w:t>ListDevices()</w:t>
      </w:r>
      <w:r w:rsidRPr="00C37A02">
        <w:t xml:space="preserve"> – </w:t>
      </w:r>
      <w:r>
        <w:t xml:space="preserve">Funkce vyhledá veškerá </w:t>
      </w:r>
      <w:r w:rsidR="00E820EF">
        <w:t xml:space="preserve">dostupná zařízení a vytvoří </w:t>
      </w:r>
      <w:r w:rsidR="00E820EF" w:rsidRPr="00E820EF">
        <w:rPr>
          <w:lang w:val="en-US"/>
        </w:rPr>
        <w:t>dictionary</w:t>
      </w:r>
      <w:r w:rsidR="00E820EF">
        <w:t>, které obsahuje seznam všech zajímavých informací o zařízení – Název, MAC adresa, uživatelsky přívětivé jméno a popis</w:t>
      </w:r>
    </w:p>
    <w:p w14:paraId="324FB381" w14:textId="1BAE7703" w:rsidR="00A73668" w:rsidRDefault="00E820EF" w:rsidP="00E93CD9">
      <w:pPr>
        <w:pStyle w:val="ListParagraph"/>
        <w:numPr>
          <w:ilvl w:val="0"/>
          <w:numId w:val="40"/>
        </w:numPr>
      </w:pPr>
      <w:proofErr w:type="spellStart"/>
      <w:r w:rsidRPr="00E820EF">
        <w:rPr>
          <w:rStyle w:val="Hyperlink"/>
          <w:rFonts w:ascii="Consolas" w:hAnsi="Consolas"/>
        </w:rPr>
        <w:t>SniffPacket</w:t>
      </w:r>
      <w:proofErr w:type="spellEnd"/>
      <w:r w:rsidRPr="00E820EF">
        <w:rPr>
          <w:rStyle w:val="Hyperlink"/>
          <w:rFonts w:ascii="Consolas" w:hAnsi="Consolas"/>
        </w:rPr>
        <w:t>()</w:t>
      </w:r>
      <w:r w:rsidRPr="00E820EF">
        <w:t xml:space="preserve"> </w:t>
      </w:r>
      <w:r w:rsidRPr="00C37A02">
        <w:t xml:space="preserve">– </w:t>
      </w:r>
      <w:r>
        <w:t>Hlavní funkce, která je zavolána pro zjišťování provozu na síti. Jsou ji předány argumenty, podle kterých najde správné zařízení, vytvoří filtr a započne prohledávání sítě</w:t>
      </w:r>
    </w:p>
    <w:p w14:paraId="0F185E46" w14:textId="01047F18" w:rsidR="00E820EF" w:rsidRDefault="00E820EF" w:rsidP="00E93CD9">
      <w:pPr>
        <w:pStyle w:val="ListParagraph"/>
        <w:numPr>
          <w:ilvl w:val="0"/>
          <w:numId w:val="40"/>
        </w:numPr>
        <w:rPr>
          <w:rStyle w:val="Hyperlink"/>
        </w:rPr>
      </w:pPr>
      <w:proofErr w:type="spellStart"/>
      <w:r w:rsidRPr="00E820EF">
        <w:rPr>
          <w:rStyle w:val="Hyperlink"/>
          <w:rFonts w:ascii="Consolas" w:hAnsi="Consolas"/>
        </w:rPr>
        <w:t>OnArrivalHandler</w:t>
      </w:r>
      <w:proofErr w:type="spellEnd"/>
      <w:r w:rsidRPr="00E820EF">
        <w:rPr>
          <w:rStyle w:val="Hyperlink"/>
          <w:rFonts w:ascii="Consolas" w:hAnsi="Consolas"/>
        </w:rPr>
        <w:t>()</w:t>
      </w:r>
      <w:r>
        <w:rPr>
          <w:rStyle w:val="Hyperlink"/>
          <w:lang w:val="en-US"/>
        </w:rPr>
        <w:t xml:space="preserve"> – </w:t>
      </w:r>
      <w:r w:rsidRPr="00E820EF">
        <w:rPr>
          <w:rStyle w:val="Hyperlink"/>
        </w:rPr>
        <w:t>Funkce (</w:t>
      </w:r>
      <w:r w:rsidRPr="00E820EF">
        <w:rPr>
          <w:rStyle w:val="Hyperlink"/>
          <w:lang w:val="en-US"/>
        </w:rPr>
        <w:t>handler</w:t>
      </w:r>
      <w:r w:rsidRPr="00E820EF">
        <w:rPr>
          <w:rStyle w:val="Hyperlink"/>
        </w:rPr>
        <w:t>)</w:t>
      </w:r>
      <w:r>
        <w:rPr>
          <w:rStyle w:val="Hyperlink"/>
        </w:rPr>
        <w:t xml:space="preserve"> je napojena na vnitřní funkci knihovny </w:t>
      </w:r>
      <w:proofErr w:type="spellStart"/>
      <w:r w:rsidRPr="00E820EF">
        <w:rPr>
          <w:rStyle w:val="Hyperlink"/>
          <w:rFonts w:ascii="Consolas" w:hAnsi="Consolas"/>
        </w:rPr>
        <w:t>SharpPcap</w:t>
      </w:r>
      <w:proofErr w:type="spellEnd"/>
      <w:r>
        <w:rPr>
          <w:rStyle w:val="Hyperlink"/>
        </w:rPr>
        <w:t xml:space="preserve"> – </w:t>
      </w:r>
      <w:proofErr w:type="spellStart"/>
      <w:r w:rsidRPr="00E820EF">
        <w:rPr>
          <w:rStyle w:val="Hyperlink"/>
          <w:rFonts w:ascii="Consolas" w:hAnsi="Consolas"/>
        </w:rPr>
        <w:t>device.StartCapture</w:t>
      </w:r>
      <w:proofErr w:type="spellEnd"/>
      <w:r w:rsidRPr="00E820EF">
        <w:rPr>
          <w:rStyle w:val="Hyperlink"/>
          <w:rFonts w:ascii="Consolas" w:hAnsi="Consola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  <w14:ligatures w14:val="none"/>
        </w:rPr>
        <w:t xml:space="preserve"> </w:t>
      </w:r>
      <w:r w:rsidRPr="00E820EF">
        <w:rPr>
          <w:rStyle w:val="Hyperlink"/>
        </w:rPr>
        <w:t xml:space="preserve">– </w:t>
      </w:r>
      <w:r>
        <w:rPr>
          <w:rStyle w:val="Hyperlink"/>
        </w:rPr>
        <w:t xml:space="preserve">a je zavolána v případě příchozího packetu. Tato funkce se pokusí extrahovat packet na jeden z podporovaných a vypíše informace o jeho IP, portu </w:t>
      </w:r>
      <w:r w:rsidRPr="00E820EF">
        <w:rPr>
          <w:rStyle w:val="Hyperlink"/>
        </w:rPr>
        <w:t>(pokud je dostupn</w:t>
      </w:r>
      <w:r>
        <w:rPr>
          <w:rStyle w:val="Hyperlink"/>
        </w:rPr>
        <w:t>ý</w:t>
      </w:r>
      <w:r w:rsidRPr="00E820EF">
        <w:rPr>
          <w:rStyle w:val="Hyperlink"/>
        </w:rPr>
        <w:t>)</w:t>
      </w:r>
      <w:r>
        <w:rPr>
          <w:rStyle w:val="Hyperlink"/>
        </w:rPr>
        <w:t xml:space="preserve"> a jeho data. Zároveň počítá počet již vypsaných packetů, aby byl splněn argument `-n`.</w:t>
      </w:r>
    </w:p>
    <w:p w14:paraId="248C59D8" w14:textId="506C770F" w:rsidR="00D13013" w:rsidRDefault="00D13013" w:rsidP="00E93CD9">
      <w:pPr>
        <w:pStyle w:val="ListParagraph"/>
        <w:numPr>
          <w:ilvl w:val="0"/>
          <w:numId w:val="40"/>
        </w:numPr>
      </w:pPr>
      <w:r w:rsidRPr="00FF636D">
        <w:rPr>
          <w:rStyle w:val="Hyperlink"/>
          <w:rFonts w:ascii="Consolas" w:hAnsi="Consolas"/>
        </w:rPr>
        <w:lastRenderedPageBreak/>
        <w:t>GetDeviceInfo()</w:t>
      </w:r>
      <w:r w:rsidR="00FF636D" w:rsidRPr="00FF636D">
        <w:t xml:space="preserve"> </w:t>
      </w:r>
      <w:r w:rsidR="00FF636D" w:rsidRPr="00C37A02">
        <w:t xml:space="preserve">– </w:t>
      </w:r>
      <w:r w:rsidR="00FF636D">
        <w:t>Funkce pro překlad jména zařízení z uživatelského vstupu na validní hodnotu. Funkce akceptuje uživatelsky přívětivé jméno jako argument.</w:t>
      </w:r>
    </w:p>
    <w:p w14:paraId="6C205B08" w14:textId="7066BE34" w:rsidR="00BD4B0C" w:rsidRDefault="00BD4B0C" w:rsidP="00E93CD9">
      <w:pPr>
        <w:pStyle w:val="ListParagraph"/>
        <w:numPr>
          <w:ilvl w:val="0"/>
          <w:numId w:val="40"/>
        </w:numPr>
      </w:pPr>
      <w:proofErr w:type="spellStart"/>
      <w:r w:rsidRPr="00BD4B0C">
        <w:rPr>
          <w:rStyle w:val="Hyperlink"/>
          <w:rFonts w:ascii="Consolas" w:hAnsi="Consolas"/>
        </w:rPr>
        <w:t>WriteTcpOrUdp</w:t>
      </w:r>
      <w:proofErr w:type="spellEnd"/>
      <w:r w:rsidRPr="00BD4B0C">
        <w:rPr>
          <w:rStyle w:val="Hyperlink"/>
          <w:rFonts w:ascii="Consolas" w:hAnsi="Consolas"/>
        </w:rPr>
        <w:t>()</w:t>
      </w:r>
      <w:r w:rsidRPr="00BD4B0C">
        <w:t xml:space="preserve"> – Funkce vypisuje informace o TCP nebo UDP packetu jak pro IPv4, tak i pro IPv6.</w:t>
      </w:r>
    </w:p>
    <w:p w14:paraId="64527BCE" w14:textId="7699F70D" w:rsidR="00BD4B0C" w:rsidRPr="00BD4B0C" w:rsidRDefault="00BD4B0C" w:rsidP="00BD4B0C">
      <w:pPr>
        <w:pStyle w:val="ListParagraph"/>
        <w:numPr>
          <w:ilvl w:val="0"/>
          <w:numId w:val="40"/>
        </w:numPr>
      </w:pPr>
      <w:proofErr w:type="spellStart"/>
      <w:r w:rsidRPr="00BD4B0C">
        <w:rPr>
          <w:rStyle w:val="Hyperlink"/>
          <w:rFonts w:ascii="Consolas" w:hAnsi="Consolas"/>
        </w:rPr>
        <w:t>WriteIcmp</w:t>
      </w:r>
      <w:proofErr w:type="spellEnd"/>
      <w:r w:rsidRPr="00BD4B0C">
        <w:rPr>
          <w:rStyle w:val="Hyperlink"/>
          <w:rFonts w:ascii="Consolas" w:hAnsi="Consolas"/>
        </w:rPr>
        <w:t>()</w:t>
      </w:r>
      <w:r w:rsidRPr="00BD4B0C">
        <w:t xml:space="preserve"> – Funkce vypisuje informace o </w:t>
      </w:r>
      <w:r>
        <w:t>ICMP</w:t>
      </w:r>
      <w:r w:rsidRPr="00BD4B0C">
        <w:t xml:space="preserve"> packetu jak pro IPv4, tak i pro IPv6.</w:t>
      </w:r>
    </w:p>
    <w:p w14:paraId="309BCE9F" w14:textId="5E2EABF3" w:rsidR="00BD4B0C" w:rsidRDefault="00BD4B0C" w:rsidP="00E93CD9">
      <w:pPr>
        <w:pStyle w:val="ListParagraph"/>
        <w:numPr>
          <w:ilvl w:val="0"/>
          <w:numId w:val="40"/>
        </w:numPr>
        <w:rPr>
          <w:rStyle w:val="Hyperlink"/>
        </w:rPr>
      </w:pPr>
      <w:proofErr w:type="spellStart"/>
      <w:r w:rsidRPr="00BD4B0C">
        <w:rPr>
          <w:rStyle w:val="Hyperlink"/>
          <w:rFonts w:ascii="Consolas" w:hAnsi="Consolas"/>
        </w:rPr>
        <w:t>WritePacketData</w:t>
      </w:r>
      <w:proofErr w:type="spellEnd"/>
      <w:r w:rsidRPr="00BD4B0C">
        <w:rPr>
          <w:rStyle w:val="Hyperlink"/>
          <w:rFonts w:ascii="Consolas" w:hAnsi="Consolas"/>
        </w:rPr>
        <w:t>()</w:t>
      </w:r>
      <w:r>
        <w:rPr>
          <w:rStyle w:val="Hyperlink"/>
        </w:rPr>
        <w:t xml:space="preserve"> – Funkce pro vypsání dat z packetu v HEX i ASCII včetně offsetu</w:t>
      </w:r>
      <w:r w:rsidR="009E42C9">
        <w:rPr>
          <w:rStyle w:val="Hyperlink"/>
        </w:rPr>
        <w:t>. Funkce ověřuje pomocí jednoduché podmínky, jestli se jedná o tisknutelný či netisknutelný znak.</w:t>
      </w:r>
    </w:p>
    <w:p w14:paraId="767686E9" w14:textId="73DBE0C6" w:rsidR="00BD4B0C" w:rsidRDefault="00BD4B0C" w:rsidP="00E93CD9">
      <w:pPr>
        <w:pStyle w:val="ListParagraph"/>
        <w:numPr>
          <w:ilvl w:val="0"/>
          <w:numId w:val="40"/>
        </w:numPr>
      </w:pPr>
      <w:proofErr w:type="spellStart"/>
      <w:r w:rsidRPr="00BD4B0C">
        <w:rPr>
          <w:rStyle w:val="Hyperlink"/>
        </w:rPr>
        <w:t>CreateFilter</w:t>
      </w:r>
      <w:proofErr w:type="spellEnd"/>
      <w:r w:rsidRPr="00BD4B0C">
        <w:rPr>
          <w:rStyle w:val="Hyperlink"/>
        </w:rPr>
        <w:t>()</w:t>
      </w:r>
      <w:r w:rsidRPr="00BD4B0C">
        <w:t xml:space="preserve"> – Funkce vytvoří textovou podmínku na základě uživatelských parametrů, která je předána filtru. (Tato podmínka jde vypsat </w:t>
      </w:r>
      <w:proofErr w:type="spellStart"/>
      <w:r w:rsidRPr="00BD4B0C">
        <w:t>odkomentováním</w:t>
      </w:r>
      <w:proofErr w:type="spellEnd"/>
      <w:r w:rsidRPr="00BD4B0C">
        <w:t xml:space="preserve"> 80. řádku v</w:t>
      </w:r>
      <w:r w:rsidR="001E3140">
        <w:t> </w:t>
      </w:r>
      <w:r w:rsidRPr="00BD4B0C">
        <w:t>kóde</w:t>
      </w:r>
    </w:p>
    <w:p w14:paraId="19A9AB65" w14:textId="77777777" w:rsidR="009A69D1" w:rsidRDefault="009A69D1">
      <w:pPr>
        <w:tabs>
          <w:tab w:val="clear" w:pos="9360"/>
        </w:tabs>
        <w:spacing w:before="0" w:after="200"/>
        <w:jc w:val="left"/>
      </w:pPr>
    </w:p>
    <w:p w14:paraId="4AF569C6" w14:textId="77777777" w:rsidR="009A69D1" w:rsidRDefault="009A69D1" w:rsidP="009A69D1">
      <w:pPr>
        <w:pStyle w:val="Heading2"/>
      </w:pPr>
      <w:bookmarkStart w:id="7" w:name="_Toc69676264"/>
      <w:r>
        <w:t>Návratové kódy</w:t>
      </w:r>
      <w:bookmarkEnd w:id="7"/>
    </w:p>
    <w:p w14:paraId="1C02A8E0" w14:textId="366A080E" w:rsidR="001E3140" w:rsidRDefault="009A69D1" w:rsidP="009A69D1">
      <w:pPr>
        <w:rPr>
          <w:sz w:val="28"/>
        </w:rPr>
      </w:pPr>
      <w:r>
        <w:t xml:space="preserve">Soubor </w:t>
      </w:r>
      <w:proofErr w:type="spellStart"/>
      <w:r w:rsidRPr="009A69D1">
        <w:t>ReturnCode.cs</w:t>
      </w:r>
      <w:proofErr w:type="spellEnd"/>
      <w:r w:rsidRPr="009A69D1">
        <w:t xml:space="preserve"> </w:t>
      </w:r>
      <w:r>
        <w:t>obsahuje veškeré návratové kódy aplikace a jejich význam.</w:t>
      </w:r>
      <w:r w:rsidR="001E3140">
        <w:br w:type="page"/>
      </w:r>
    </w:p>
    <w:p w14:paraId="0A6FD714" w14:textId="719C80B6" w:rsidR="001E3140" w:rsidRDefault="001E3140" w:rsidP="001E3140">
      <w:pPr>
        <w:pStyle w:val="Heading1"/>
      </w:pPr>
      <w:bookmarkStart w:id="8" w:name="_Toc69676265"/>
      <w:r>
        <w:lastRenderedPageBreak/>
        <w:t>Testování</w:t>
      </w:r>
      <w:bookmarkEnd w:id="8"/>
    </w:p>
    <w:p w14:paraId="72055B30" w14:textId="651814A1" w:rsidR="001E3140" w:rsidRDefault="001E3140" w:rsidP="001E3140">
      <w:pPr>
        <w:rPr>
          <w:lang w:val="en-US"/>
        </w:rPr>
      </w:pPr>
      <w:r>
        <w:t>Aplikaci jsem otestoval na systémech</w:t>
      </w:r>
      <w:r>
        <w:rPr>
          <w:lang w:val="en-US"/>
        </w:rPr>
        <w:t>:</w:t>
      </w:r>
    </w:p>
    <w:p w14:paraId="67DC57F3" w14:textId="17A8EC5A" w:rsidR="001E3140" w:rsidRDefault="001E3140" w:rsidP="001E314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Windows 10 Pro, </w:t>
      </w:r>
      <w:r w:rsidRPr="001E3140">
        <w:t>verze</w:t>
      </w:r>
      <w:r>
        <w:rPr>
          <w:lang w:val="en-US"/>
        </w:rPr>
        <w:t xml:space="preserve"> 20H2 (OS Build: 19042.867)</w:t>
      </w:r>
    </w:p>
    <w:p w14:paraId="468003A0" w14:textId="5215FA99" w:rsidR="001E3140" w:rsidRDefault="001E3140" w:rsidP="001E314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Manjaro</w:t>
      </w:r>
      <w:proofErr w:type="spellEnd"/>
      <w:r>
        <w:rPr>
          <w:lang w:val="en-US"/>
        </w:rPr>
        <w:t xml:space="preserve"> (</w:t>
      </w:r>
      <w:r w:rsidR="00195D00">
        <w:rPr>
          <w:lang w:val="en-US"/>
        </w:rPr>
        <w:t xml:space="preserve">Linux </w:t>
      </w:r>
      <w:r w:rsidR="00195D00" w:rsidRPr="00195D00">
        <w:rPr>
          <w:lang w:val="en-US"/>
        </w:rPr>
        <w:t>5.10.26-1-MANJARO</w:t>
      </w:r>
      <w:r>
        <w:rPr>
          <w:lang w:val="en-US"/>
        </w:rPr>
        <w:t>)</w:t>
      </w:r>
    </w:p>
    <w:p w14:paraId="689398D9" w14:textId="734426B5" w:rsidR="001E3140" w:rsidRPr="001E3140" w:rsidRDefault="001E3140" w:rsidP="001E314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Ubuntu </w:t>
      </w:r>
      <w:r w:rsidR="00A07A04" w:rsidRPr="00A07A04">
        <w:rPr>
          <w:lang w:val="en-US"/>
        </w:rPr>
        <w:t>20.04.2 LTS - Linux 5.8.0-48-generic</w:t>
      </w:r>
      <w:r w:rsidR="00A07A04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1E3140">
        <w:t>referenční počítač</w:t>
      </w:r>
    </w:p>
    <w:p w14:paraId="7E167ADE" w14:textId="6B2EB8E9" w:rsidR="001E3140" w:rsidRDefault="001E3140" w:rsidP="001E3140">
      <w:r w:rsidRPr="001E3140">
        <w:t xml:space="preserve">Bylo testováno samotné </w:t>
      </w:r>
      <w:r>
        <w:t>sestavení projektu, a i jeho spuštění.</w:t>
      </w:r>
    </w:p>
    <w:p w14:paraId="7A78B3EF" w14:textId="20FD6726" w:rsidR="001F49F1" w:rsidRDefault="001F49F1" w:rsidP="001F49F1">
      <w:pPr>
        <w:pStyle w:val="Heading2"/>
      </w:pPr>
      <w:bookmarkStart w:id="9" w:name="_Toc69676266"/>
      <w:r>
        <w:t>Příklady spuštění</w:t>
      </w:r>
      <w:bookmarkEnd w:id="9"/>
    </w:p>
    <w:p w14:paraId="346AE4F6" w14:textId="370212BA" w:rsidR="00E91EEB" w:rsidRPr="00E91EEB" w:rsidRDefault="00E91EEB" w:rsidP="00E91EEB">
      <w:r>
        <w:t>Citlivé údaje byly cenzurovány.</w:t>
      </w:r>
    </w:p>
    <w:p w14:paraId="2CD4EBDC" w14:textId="21079EFF" w:rsidR="001F49F1" w:rsidRDefault="001F49F1" w:rsidP="001F49F1">
      <w:pPr>
        <w:pStyle w:val="Heading3"/>
      </w:pPr>
      <w:bookmarkStart w:id="10" w:name="_Toc69676267"/>
      <w:r>
        <w:t>Windows</w:t>
      </w:r>
      <w:bookmarkEnd w:id="10"/>
    </w:p>
    <w:p w14:paraId="3C6B5582" w14:textId="5DBF5370" w:rsidR="00287E1E" w:rsidRDefault="00287E1E" w:rsidP="00287E1E">
      <w:pPr>
        <w:rPr>
          <w:rFonts w:ascii="Consolas" w:hAnsi="Consolas"/>
          <w:lang w:val="en-US"/>
        </w:rPr>
      </w:pPr>
      <w:r w:rsidRPr="00287E1E">
        <w:rPr>
          <w:rFonts w:ascii="Consolas" w:hAnsi="Consolas"/>
        </w:rPr>
        <w:t>.</w:t>
      </w:r>
      <w:r w:rsidRPr="00287E1E">
        <w:rPr>
          <w:rFonts w:ascii="Consolas" w:hAnsi="Consolas"/>
          <w:lang w:val="en-US"/>
        </w:rPr>
        <w:t>/</w:t>
      </w:r>
      <w:proofErr w:type="spellStart"/>
      <w:r w:rsidRPr="00287E1E">
        <w:rPr>
          <w:rFonts w:ascii="Consolas" w:hAnsi="Consolas"/>
          <w:lang w:val="en-US"/>
        </w:rPr>
        <w:t>ipk</w:t>
      </w:r>
      <w:proofErr w:type="spellEnd"/>
      <w:r w:rsidRPr="00287E1E">
        <w:rPr>
          <w:rFonts w:ascii="Consolas" w:hAnsi="Consolas"/>
          <w:lang w:val="en-US"/>
        </w:rPr>
        <w:t>-</w:t>
      </w:r>
      <w:proofErr w:type="gramStart"/>
      <w:r w:rsidRPr="00287E1E">
        <w:rPr>
          <w:rFonts w:ascii="Consolas" w:hAnsi="Consolas"/>
          <w:lang w:val="en-US"/>
        </w:rPr>
        <w:t>sniffer -</w:t>
      </w:r>
      <w:proofErr w:type="spellStart"/>
      <w:r w:rsidRPr="00287E1E">
        <w:rPr>
          <w:rFonts w:ascii="Consolas" w:hAnsi="Consolas"/>
          <w:lang w:val="en-US"/>
        </w:rPr>
        <w:t>i</w:t>
      </w:r>
      <w:proofErr w:type="spellEnd"/>
      <w:proofErr w:type="gramEnd"/>
      <w:r w:rsidRPr="00287E1E">
        <w:rPr>
          <w:rFonts w:ascii="Consolas" w:hAnsi="Consolas"/>
          <w:lang w:val="en-US"/>
        </w:rPr>
        <w:t xml:space="preserve"> "Ethernet" -n </w:t>
      </w:r>
      <w:r>
        <w:rPr>
          <w:rFonts w:ascii="Consolas" w:hAnsi="Consolas"/>
          <w:lang w:val="en-US"/>
        </w:rPr>
        <w:t>2</w:t>
      </w:r>
      <w:r w:rsidRPr="00287E1E">
        <w:rPr>
          <w:rFonts w:ascii="Consolas" w:hAnsi="Consolas"/>
          <w:lang w:val="en-US"/>
        </w:rPr>
        <w:t xml:space="preserve"> --</w:t>
      </w:r>
      <w:proofErr w:type="spellStart"/>
      <w:r w:rsidRPr="00287E1E">
        <w:rPr>
          <w:rFonts w:ascii="Consolas" w:hAnsi="Consolas"/>
          <w:lang w:val="en-US"/>
        </w:rPr>
        <w:t>arp</w:t>
      </w:r>
      <w:proofErr w:type="spellEnd"/>
      <w:r w:rsidRPr="00287E1E">
        <w:rPr>
          <w:rFonts w:ascii="Consolas" w:hAnsi="Consolas"/>
          <w:lang w:val="en-US"/>
        </w:rPr>
        <w:t xml:space="preserve"> -p 443 -u -t </w:t>
      </w:r>
      <w:r w:rsidR="007E225D">
        <w:rPr>
          <w:rFonts w:ascii="Consolas" w:hAnsi="Consolas"/>
          <w:lang w:val="en-US"/>
        </w:rPr>
        <w:t>–</w:t>
      </w:r>
      <w:proofErr w:type="spellStart"/>
      <w:r w:rsidRPr="00287E1E">
        <w:rPr>
          <w:rFonts w:ascii="Consolas" w:hAnsi="Consolas"/>
          <w:lang w:val="en-US"/>
        </w:rPr>
        <w:t>icmp</w:t>
      </w:r>
      <w:proofErr w:type="spellEnd"/>
    </w:p>
    <w:p w14:paraId="033358C7" w14:textId="72C12CB5" w:rsidR="007E225D" w:rsidRPr="00287E1E" w:rsidRDefault="00E91EEB" w:rsidP="00287E1E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56CA1684" wp14:editId="00485A69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1338" w14:textId="77777777" w:rsidR="00E8604A" w:rsidRDefault="00E8604A" w:rsidP="00E8604A">
      <w:pPr>
        <w:spacing w:after="0"/>
      </w:pPr>
      <w:r w:rsidRPr="00E8604A">
        <w:t>Zde mohu demonstrovat:</w:t>
      </w:r>
    </w:p>
    <w:p w14:paraId="304F54D7" w14:textId="35DACF3B" w:rsidR="00E8604A" w:rsidRDefault="00E8604A" w:rsidP="00E8604A">
      <w:pPr>
        <w:pStyle w:val="ListParagraph"/>
        <w:numPr>
          <w:ilvl w:val="0"/>
          <w:numId w:val="43"/>
        </w:numPr>
      </w:pPr>
      <w:r>
        <w:t>F</w:t>
      </w:r>
      <w:r w:rsidRPr="00E8604A">
        <w:t>iltrování podle portu jak příchozí, tak i odchozí</w:t>
      </w:r>
    </w:p>
    <w:p w14:paraId="7DA46715" w14:textId="555D7017" w:rsidR="00E8604A" w:rsidRDefault="00E8604A" w:rsidP="00E8604A">
      <w:pPr>
        <w:pStyle w:val="ListParagraph"/>
        <w:numPr>
          <w:ilvl w:val="0"/>
          <w:numId w:val="43"/>
        </w:numPr>
      </w:pPr>
      <w:r>
        <w:t>Varování uživatele na kombinaci ARP a ICMP hledání packetu v kombinaci s portem, ale díky nastavení TCP je použito filtrování pouze na TCP a port</w:t>
      </w:r>
    </w:p>
    <w:p w14:paraId="7CA20CC1" w14:textId="3D7D116C" w:rsidR="00E8604A" w:rsidRPr="00E8604A" w:rsidRDefault="00E8604A" w:rsidP="00E8604A">
      <w:pPr>
        <w:pStyle w:val="ListParagraph"/>
        <w:numPr>
          <w:ilvl w:val="0"/>
          <w:numId w:val="43"/>
        </w:numPr>
      </w:pPr>
      <w:r>
        <w:t xml:space="preserve">Pouze dva packety byly vypsány díky specifikaci argumentu </w:t>
      </w:r>
      <w:r>
        <w:rPr>
          <w:lang w:val="en-US"/>
        </w:rPr>
        <w:t>“-n 2”</w:t>
      </w:r>
    </w:p>
    <w:p w14:paraId="7B4A8A25" w14:textId="0D23F0AE" w:rsidR="00DE0B87" w:rsidRPr="00E91EEB" w:rsidRDefault="00EF75BE" w:rsidP="00DE0B87">
      <w:pPr>
        <w:rPr>
          <w:rFonts w:ascii="Consolas" w:hAnsi="Consolas"/>
        </w:rPr>
      </w:pPr>
      <w:r w:rsidRPr="00287E1E">
        <w:rPr>
          <w:rFonts w:ascii="Consolas" w:hAnsi="Consolas"/>
        </w:rPr>
        <w:lastRenderedPageBreak/>
        <w:t>.</w:t>
      </w:r>
      <w:r w:rsidRPr="00E91EEB">
        <w:rPr>
          <w:rFonts w:ascii="Consolas" w:hAnsi="Consolas"/>
        </w:rPr>
        <w:t>/ipk-</w:t>
      </w:r>
      <w:proofErr w:type="gramStart"/>
      <w:r w:rsidRPr="00E91EEB">
        <w:rPr>
          <w:rFonts w:ascii="Consolas" w:hAnsi="Consolas"/>
        </w:rPr>
        <w:t>sniffer -i</w:t>
      </w:r>
      <w:proofErr w:type="gramEnd"/>
    </w:p>
    <w:p w14:paraId="58477DC8" w14:textId="4EAE1919" w:rsidR="001E3140" w:rsidRDefault="00E91EEB" w:rsidP="00DE0B87">
      <w:r>
        <w:rPr>
          <w:noProof/>
        </w:rPr>
        <w:drawing>
          <wp:inline distT="0" distB="0" distL="0" distR="0" wp14:anchorId="7EC8C32F" wp14:editId="3FD93C6C">
            <wp:extent cx="593407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C1EE" w14:textId="552CE97C" w:rsidR="00676325" w:rsidRDefault="00E8604A" w:rsidP="00DE0B87">
      <w:r>
        <w:t xml:space="preserve">Takto vypisuji všechna zařízení. Je zde kompletní systémové jméno </w:t>
      </w:r>
      <w:r>
        <w:rPr>
          <w:lang w:val="en-US"/>
        </w:rPr>
        <w:t>(</w:t>
      </w:r>
      <w:r w:rsidRPr="00E8604A">
        <w:t>generováno</w:t>
      </w:r>
      <w:r>
        <w:rPr>
          <w:lang w:val="en-US"/>
        </w:rPr>
        <w:t xml:space="preserve"> z GUID) </w:t>
      </w:r>
      <w:r>
        <w:t>a i uživatelsky přívětivé</w:t>
      </w:r>
      <w:r w:rsidR="00676325">
        <w:t>.</w:t>
      </w:r>
    </w:p>
    <w:p w14:paraId="370613A9" w14:textId="77777777" w:rsidR="00676325" w:rsidRDefault="00676325">
      <w:pPr>
        <w:tabs>
          <w:tab w:val="clear" w:pos="9360"/>
        </w:tabs>
        <w:spacing w:before="0" w:after="200"/>
        <w:jc w:val="left"/>
      </w:pPr>
      <w:r>
        <w:br w:type="page"/>
      </w:r>
    </w:p>
    <w:p w14:paraId="1C932CDD" w14:textId="52989DBF" w:rsidR="00E8604A" w:rsidRDefault="00676325" w:rsidP="003E5F97">
      <w:pPr>
        <w:pStyle w:val="Heading3"/>
      </w:pPr>
      <w:bookmarkStart w:id="11" w:name="_Toc69676268"/>
      <w:proofErr w:type="spellStart"/>
      <w:r>
        <w:lastRenderedPageBreak/>
        <w:t>Manjaro</w:t>
      </w:r>
      <w:bookmarkEnd w:id="11"/>
      <w:proofErr w:type="spellEnd"/>
    </w:p>
    <w:p w14:paraId="43E89302" w14:textId="7CAF0F64" w:rsidR="0009499E" w:rsidRPr="0009499E" w:rsidRDefault="0009499E" w:rsidP="0009499E">
      <w:pPr>
        <w:pStyle w:val="Heading4"/>
      </w:pPr>
      <w:r>
        <w:t>Výpis všech zařízení</w:t>
      </w:r>
    </w:p>
    <w:p w14:paraId="7F9F50D0" w14:textId="0911534C" w:rsidR="00A07A04" w:rsidRPr="00A07A04" w:rsidRDefault="00A07A04" w:rsidP="00A07A04">
      <w:pPr>
        <w:rPr>
          <w:rFonts w:ascii="Consolas" w:hAnsi="Consolas"/>
        </w:rPr>
      </w:pPr>
      <w:r w:rsidRPr="00287E1E">
        <w:rPr>
          <w:rFonts w:ascii="Consolas" w:hAnsi="Consolas"/>
        </w:rPr>
        <w:t>.</w:t>
      </w:r>
      <w:r w:rsidRPr="00E91EEB">
        <w:rPr>
          <w:rFonts w:ascii="Consolas" w:hAnsi="Consolas"/>
        </w:rPr>
        <w:t>/</w:t>
      </w:r>
      <w:proofErr w:type="spellStart"/>
      <w:r w:rsidRPr="00E91EEB">
        <w:rPr>
          <w:rFonts w:ascii="Consolas" w:hAnsi="Consolas"/>
        </w:rPr>
        <w:t>ipk-</w:t>
      </w:r>
      <w:proofErr w:type="gramStart"/>
      <w:r w:rsidRPr="00E91EEB">
        <w:rPr>
          <w:rFonts w:ascii="Consolas" w:hAnsi="Consolas"/>
        </w:rPr>
        <w:t>sniffer</w:t>
      </w:r>
      <w:proofErr w:type="spellEnd"/>
      <w:r w:rsidRPr="00E91EEB">
        <w:rPr>
          <w:rFonts w:ascii="Consolas" w:hAnsi="Consolas"/>
        </w:rPr>
        <w:t xml:space="preserve"> -i</w:t>
      </w:r>
      <w:proofErr w:type="gramEnd"/>
    </w:p>
    <w:p w14:paraId="698C656A" w14:textId="1BB95C6B" w:rsidR="00A07A04" w:rsidRDefault="007F408F">
      <w:pPr>
        <w:tabs>
          <w:tab w:val="clear" w:pos="9360"/>
        </w:tabs>
        <w:spacing w:before="0" w:after="200"/>
        <w:jc w:val="left"/>
      </w:pPr>
      <w:r>
        <w:rPr>
          <w:noProof/>
        </w:rPr>
        <w:drawing>
          <wp:inline distT="0" distB="0" distL="0" distR="0" wp14:anchorId="26E59D3F" wp14:editId="65E19FB9">
            <wp:extent cx="59436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1091" w14:textId="0050C76C" w:rsidR="0009499E" w:rsidRDefault="0009499E" w:rsidP="0009499E">
      <w:pPr>
        <w:pStyle w:val="Heading4"/>
      </w:pPr>
      <w:r>
        <w:t>Příklad vypsání špatného zařízení</w:t>
      </w:r>
    </w:p>
    <w:p w14:paraId="2E2C2BE6" w14:textId="5C98EF1B" w:rsidR="00A07A04" w:rsidRDefault="00A07A04">
      <w:pPr>
        <w:tabs>
          <w:tab w:val="clear" w:pos="9360"/>
        </w:tabs>
        <w:spacing w:before="0" w:after="200"/>
        <w:jc w:val="left"/>
      </w:pPr>
      <w:r>
        <w:rPr>
          <w:noProof/>
        </w:rPr>
        <w:drawing>
          <wp:inline distT="0" distB="0" distL="0" distR="0" wp14:anchorId="5123476F" wp14:editId="5674DEEC">
            <wp:extent cx="5943600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0700" w14:textId="77777777" w:rsidR="0009499E" w:rsidRDefault="0009499E">
      <w:pPr>
        <w:tabs>
          <w:tab w:val="clear" w:pos="9360"/>
        </w:tabs>
        <w:spacing w:before="0" w:after="200"/>
        <w:jc w:val="left"/>
      </w:pPr>
      <w:r>
        <w:br w:type="page"/>
      </w:r>
    </w:p>
    <w:p w14:paraId="6D77312A" w14:textId="10A5F745" w:rsidR="0009499E" w:rsidRDefault="0009499E" w:rsidP="0009499E">
      <w:pPr>
        <w:pStyle w:val="Heading4"/>
        <w:rPr>
          <w:rFonts w:ascii="Consolas" w:hAnsi="Consolas"/>
        </w:rPr>
      </w:pPr>
      <w:r>
        <w:lastRenderedPageBreak/>
        <w:t xml:space="preserve">Výpis </w:t>
      </w:r>
      <w:proofErr w:type="spellStart"/>
      <w:r>
        <w:t>arp</w:t>
      </w:r>
      <w:proofErr w:type="spellEnd"/>
      <w:r>
        <w:t xml:space="preserve"> packetu</w:t>
      </w:r>
    </w:p>
    <w:p w14:paraId="6E86556D" w14:textId="4944BF99" w:rsidR="00A07A04" w:rsidRPr="0009499E" w:rsidRDefault="0009499E" w:rsidP="0009499E">
      <w:pPr>
        <w:tabs>
          <w:tab w:val="clear" w:pos="9360"/>
        </w:tabs>
        <w:spacing w:before="0" w:after="200"/>
        <w:jc w:val="left"/>
      </w:pPr>
      <w:r>
        <w:rPr>
          <w:rFonts w:ascii="Consolas" w:hAnsi="Consolas"/>
        </w:rPr>
        <w:t xml:space="preserve">sudo </w:t>
      </w:r>
      <w:r w:rsidRPr="00287E1E">
        <w:rPr>
          <w:rFonts w:ascii="Consolas" w:hAnsi="Consolas"/>
        </w:rPr>
        <w:t>.</w:t>
      </w:r>
      <w:r w:rsidRPr="00E91EEB"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out</w:t>
      </w:r>
      <w:proofErr w:type="spellEnd"/>
      <w:r>
        <w:rPr>
          <w:rFonts w:ascii="Consolas" w:hAnsi="Consolas"/>
          <w:lang w:val="en-US"/>
        </w:rPr>
        <w:t>/</w:t>
      </w:r>
      <w:proofErr w:type="spellStart"/>
      <w:r w:rsidRPr="00E91EEB">
        <w:rPr>
          <w:rFonts w:ascii="Consolas" w:hAnsi="Consolas"/>
        </w:rPr>
        <w:t>ipk-</w:t>
      </w:r>
      <w:proofErr w:type="gramStart"/>
      <w:r w:rsidRPr="00E91EEB">
        <w:rPr>
          <w:rFonts w:ascii="Consolas" w:hAnsi="Consolas"/>
        </w:rPr>
        <w:t>sniffer</w:t>
      </w:r>
      <w:proofErr w:type="spellEnd"/>
      <w:r w:rsidRPr="00E91EEB">
        <w:rPr>
          <w:rFonts w:ascii="Consolas" w:hAnsi="Consolas"/>
        </w:rPr>
        <w:t xml:space="preserve"> -i</w:t>
      </w:r>
      <w:proofErr w:type="gramEnd"/>
      <w:r>
        <w:rPr>
          <w:rFonts w:ascii="Consolas" w:hAnsi="Consolas"/>
        </w:rPr>
        <w:t xml:space="preserve"> eno1 –</w:t>
      </w:r>
      <w:proofErr w:type="spellStart"/>
      <w:r>
        <w:rPr>
          <w:rFonts w:ascii="Consolas" w:hAnsi="Consolas"/>
        </w:rPr>
        <w:t>arp</w:t>
      </w:r>
      <w:proofErr w:type="spellEnd"/>
    </w:p>
    <w:p w14:paraId="736BE961" w14:textId="47E231D4" w:rsidR="0009499E" w:rsidRDefault="0009499E">
      <w:pPr>
        <w:tabs>
          <w:tab w:val="clear" w:pos="9360"/>
        </w:tabs>
        <w:spacing w:before="0" w:after="200"/>
        <w:jc w:val="left"/>
      </w:pPr>
      <w:r>
        <w:rPr>
          <w:noProof/>
        </w:rPr>
        <w:drawing>
          <wp:inline distT="0" distB="0" distL="0" distR="0" wp14:anchorId="207B6B70" wp14:editId="3D46308F">
            <wp:extent cx="5943600" cy="207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DE9F" w14:textId="55545C64" w:rsidR="0009499E" w:rsidRPr="0009499E" w:rsidRDefault="0009499E" w:rsidP="0009499E">
      <w:pPr>
        <w:pStyle w:val="Heading4"/>
      </w:pPr>
      <w:r>
        <w:t>Příklady špatného portu a kombinace</w:t>
      </w:r>
      <w:r>
        <w:softHyphen/>
      </w:r>
    </w:p>
    <w:p w14:paraId="29173AB3" w14:textId="444FF3CA" w:rsidR="0009499E" w:rsidRDefault="0009499E">
      <w:pPr>
        <w:tabs>
          <w:tab w:val="clear" w:pos="9360"/>
        </w:tabs>
        <w:spacing w:before="0" w:after="200"/>
        <w:jc w:val="left"/>
      </w:pPr>
      <w:r>
        <w:rPr>
          <w:noProof/>
        </w:rPr>
        <w:drawing>
          <wp:inline distT="0" distB="0" distL="0" distR="0" wp14:anchorId="1EE0E82C" wp14:editId="24ECD8FA">
            <wp:extent cx="5943600" cy="2769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B2CE" w14:textId="3FF79743" w:rsidR="0009499E" w:rsidRDefault="0063775F" w:rsidP="0063775F">
      <w:pPr>
        <w:pStyle w:val="Heading4"/>
      </w:pPr>
      <w:r>
        <w:lastRenderedPageBreak/>
        <w:t>Příklad IPv6</w:t>
      </w:r>
    </w:p>
    <w:p w14:paraId="1872B990" w14:textId="0425159D" w:rsidR="0063775F" w:rsidRPr="0063775F" w:rsidRDefault="0063775F" w:rsidP="0063775F">
      <w:r>
        <w:rPr>
          <w:noProof/>
        </w:rPr>
        <w:drawing>
          <wp:inline distT="0" distB="0" distL="0" distR="0" wp14:anchorId="4A786B2F" wp14:editId="6DD52968">
            <wp:extent cx="5943600" cy="2402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4761" w14:textId="4D60071D" w:rsidR="0009499E" w:rsidRDefault="0009499E">
      <w:pPr>
        <w:tabs>
          <w:tab w:val="clear" w:pos="9360"/>
        </w:tabs>
        <w:spacing w:before="0" w:after="200"/>
        <w:jc w:val="left"/>
      </w:pPr>
      <w:r>
        <w:br w:type="page"/>
      </w:r>
    </w:p>
    <w:p w14:paraId="5EF6E15E" w14:textId="77777777" w:rsidR="0009499E" w:rsidRDefault="0009499E">
      <w:pPr>
        <w:tabs>
          <w:tab w:val="clear" w:pos="9360"/>
        </w:tabs>
        <w:spacing w:before="0" w:after="200"/>
        <w:jc w:val="left"/>
      </w:pPr>
    </w:p>
    <w:p w14:paraId="05D3214C" w14:textId="09311755" w:rsidR="003E5F97" w:rsidRDefault="003E5F97" w:rsidP="003E5F97">
      <w:pPr>
        <w:pStyle w:val="Heading3"/>
      </w:pPr>
      <w:bookmarkStart w:id="12" w:name="_Toc69676269"/>
      <w:r>
        <w:t>Ubuntu</w:t>
      </w:r>
      <w:bookmarkEnd w:id="12"/>
    </w:p>
    <w:p w14:paraId="4B699A1A" w14:textId="77777777" w:rsidR="00A65A79" w:rsidRDefault="00A65A79" w:rsidP="00A65A79">
      <w:pPr>
        <w:pStyle w:val="Heading4"/>
      </w:pPr>
      <w:r>
        <w:t>Make na referenčním zařízení</w:t>
      </w:r>
    </w:p>
    <w:p w14:paraId="117CD6BB" w14:textId="77777777" w:rsidR="00A65A79" w:rsidRDefault="00A65A79" w:rsidP="00A65A79">
      <w:pPr>
        <w:pStyle w:val="Heading4"/>
      </w:pPr>
      <w:r>
        <w:rPr>
          <w:noProof/>
        </w:rPr>
        <w:drawing>
          <wp:inline distT="0" distB="0" distL="0" distR="0" wp14:anchorId="1EFA2F2A" wp14:editId="31A62BDE">
            <wp:extent cx="5943600" cy="4652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D002" w14:textId="77777777" w:rsidR="00A65A79" w:rsidRDefault="00A65A79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Cs w:val="22"/>
        </w:rPr>
      </w:pPr>
      <w:r>
        <w:br w:type="page"/>
      </w:r>
    </w:p>
    <w:p w14:paraId="7F5EA079" w14:textId="22FB4EE8" w:rsidR="00A65A79" w:rsidRDefault="00A65A79" w:rsidP="00A65A79">
      <w:pPr>
        <w:pStyle w:val="Heading4"/>
      </w:pPr>
      <w:r>
        <w:lastRenderedPageBreak/>
        <w:t>ICMP packet</w:t>
      </w:r>
    </w:p>
    <w:p w14:paraId="1FBB7521" w14:textId="29933994" w:rsidR="00A65A79" w:rsidRDefault="00A65A79" w:rsidP="00A65A79">
      <w:pPr>
        <w:pStyle w:val="Heading4"/>
      </w:pPr>
      <w:r>
        <w:rPr>
          <w:noProof/>
        </w:rPr>
        <w:drawing>
          <wp:inline distT="0" distB="0" distL="0" distR="0" wp14:anchorId="18379899" wp14:editId="79F0B922">
            <wp:extent cx="5943600" cy="367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D7F1" w14:textId="004DD02C" w:rsidR="003E5F97" w:rsidRPr="00A65A79" w:rsidRDefault="003E5F97" w:rsidP="00A65A79">
      <w:pPr>
        <w:pStyle w:val="Heading4"/>
      </w:pPr>
      <w:r>
        <w:br w:type="page"/>
      </w:r>
    </w:p>
    <w:p w14:paraId="50027436" w14:textId="01D07D32" w:rsidR="003E5F97" w:rsidRDefault="003E5F97" w:rsidP="003E5F97">
      <w:pPr>
        <w:pStyle w:val="Heading1"/>
      </w:pPr>
      <w:bookmarkStart w:id="13" w:name="_Toc69676270"/>
      <w:r>
        <w:lastRenderedPageBreak/>
        <w:t>Reference</w:t>
      </w:r>
      <w:bookmarkEnd w:id="13"/>
    </w:p>
    <w:p w14:paraId="5AC1B7DD" w14:textId="77777777" w:rsidR="00520D59" w:rsidRDefault="009F0613" w:rsidP="00520D59">
      <w:pPr>
        <w:pStyle w:val="Bibliography"/>
        <w:rPr>
          <w:noProof/>
          <w:sz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20D59">
        <w:rPr>
          <w:b/>
          <w:bCs/>
          <w:noProof/>
        </w:rPr>
        <w:t>Gal, Tamir a Morgan, Chris. 2014.</w:t>
      </w:r>
      <w:r w:rsidR="00520D59">
        <w:rPr>
          <w:noProof/>
        </w:rPr>
        <w:t xml:space="preserve"> SharpPcap - A Packet Capture Framework for .NET. </w:t>
      </w:r>
      <w:r w:rsidR="00520D59">
        <w:rPr>
          <w:i/>
          <w:iCs/>
          <w:noProof/>
        </w:rPr>
        <w:t xml:space="preserve">Code Project. </w:t>
      </w:r>
      <w:r w:rsidR="00520D59">
        <w:rPr>
          <w:noProof/>
        </w:rPr>
        <w:t>[Online] 5. May 2014. [Citace: 18. Apr 2021.] https://www.codeproject.com/Articles/12458/SharpPcap-A-Packet-Capture-Framework-for-NET.</w:t>
      </w:r>
    </w:p>
    <w:p w14:paraId="54B786AE" w14:textId="77777777" w:rsidR="00520D59" w:rsidRDefault="00520D59" w:rsidP="00520D59">
      <w:pPr>
        <w:pStyle w:val="Bibliography"/>
        <w:rPr>
          <w:noProof/>
        </w:rPr>
      </w:pPr>
      <w:r>
        <w:rPr>
          <w:b/>
          <w:bCs/>
          <w:noProof/>
        </w:rPr>
        <w:t>Pluskal, Jan, a další. 2021.</w:t>
      </w:r>
      <w:r>
        <w:rPr>
          <w:noProof/>
        </w:rPr>
        <w:t xml:space="preserve"> sharppcap: GitHub repozitář. </w:t>
      </w:r>
      <w:r>
        <w:rPr>
          <w:i/>
          <w:iCs/>
          <w:noProof/>
        </w:rPr>
        <w:t xml:space="preserve">GitHub repozitář. </w:t>
      </w:r>
      <w:r>
        <w:rPr>
          <w:noProof/>
        </w:rPr>
        <w:t>[Online] 15. Apr 2021. https://github.com/chmorgan/sharppcap.</w:t>
      </w:r>
    </w:p>
    <w:p w14:paraId="1FB6A28C" w14:textId="77777777" w:rsidR="00520D59" w:rsidRDefault="00520D59" w:rsidP="00520D59">
      <w:pPr>
        <w:pStyle w:val="Bibliography"/>
        <w:rPr>
          <w:noProof/>
        </w:rPr>
      </w:pPr>
      <w:r>
        <w:rPr>
          <w:b/>
          <w:bCs/>
          <w:noProof/>
        </w:rPr>
        <w:t>Sequeira, Jon, a další. 2021.</w:t>
      </w:r>
      <w:r>
        <w:rPr>
          <w:noProof/>
        </w:rPr>
        <w:t xml:space="preserve"> command-line-api: Github repozitář. </w:t>
      </w:r>
      <w:r>
        <w:rPr>
          <w:i/>
          <w:iCs/>
          <w:noProof/>
        </w:rPr>
        <w:t xml:space="preserve">Github repozitář. </w:t>
      </w:r>
      <w:r>
        <w:rPr>
          <w:noProof/>
        </w:rPr>
        <w:t>[Online] 4. Apr 2021. [Citace: 18. Apr 2021.] https://github.com/dotnet/command-line-api.</w:t>
      </w:r>
    </w:p>
    <w:p w14:paraId="3C868676" w14:textId="77777777" w:rsidR="00520D59" w:rsidRDefault="00520D59" w:rsidP="00520D59">
      <w:pPr>
        <w:pStyle w:val="Bibliography"/>
        <w:rPr>
          <w:noProof/>
        </w:rPr>
      </w:pPr>
      <w:r>
        <w:rPr>
          <w:b/>
          <w:bCs/>
          <w:noProof/>
        </w:rPr>
        <w:t>Wikipedia contributors. 2021.</w:t>
      </w:r>
      <w:r>
        <w:rPr>
          <w:noProof/>
        </w:rPr>
        <w:t xml:space="preserve"> ASCII: Printable characters. </w:t>
      </w:r>
      <w:r>
        <w:rPr>
          <w:i/>
          <w:iCs/>
          <w:noProof/>
        </w:rPr>
        <w:t xml:space="preserve">Wikipedia. </w:t>
      </w:r>
      <w:r>
        <w:rPr>
          <w:noProof/>
        </w:rPr>
        <w:t>[Online] 1017983559, 15. Apr 2021. [Citace: 18. Apr 2021.] https://en.wikipedia.org/w/index.php?title=ASCII&amp;oldid=1017983559.</w:t>
      </w:r>
    </w:p>
    <w:p w14:paraId="365FA5E1" w14:textId="2C2C34C0" w:rsidR="003E5F97" w:rsidRPr="009E42C9" w:rsidRDefault="009F0613" w:rsidP="00520D59">
      <w:pPr>
        <w:rPr>
          <w:lang w:val="en-US"/>
        </w:rPr>
      </w:pPr>
      <w:r>
        <w:fldChar w:fldCharType="end"/>
      </w:r>
    </w:p>
    <w:sectPr w:rsidR="003E5F97" w:rsidRPr="009E42C9" w:rsidSect="005E6500">
      <w:headerReference w:type="default" r:id="rId19"/>
      <w:footerReference w:type="default" r:id="rId20"/>
      <w:pgSz w:w="12240" w:h="15840"/>
      <w:pgMar w:top="1440" w:right="1440" w:bottom="2340" w:left="1440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A1D0" w14:textId="77777777" w:rsidR="005F6B36" w:rsidRDefault="005F6B36" w:rsidP="00005E09">
      <w:r>
        <w:separator/>
      </w:r>
    </w:p>
    <w:p w14:paraId="5542810D" w14:textId="77777777" w:rsidR="005F6B36" w:rsidRDefault="005F6B36" w:rsidP="00005E09"/>
  </w:endnote>
  <w:endnote w:type="continuationSeparator" w:id="0">
    <w:p w14:paraId="6E3888B6" w14:textId="77777777" w:rsidR="005F6B36" w:rsidRDefault="005F6B36" w:rsidP="00005E09">
      <w:r>
        <w:continuationSeparator/>
      </w:r>
    </w:p>
    <w:p w14:paraId="09E19C0A" w14:textId="77777777" w:rsidR="005F6B36" w:rsidRDefault="005F6B36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485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A3F06" w14:textId="5329CAE7" w:rsidR="005E6500" w:rsidRDefault="005E6500" w:rsidP="005E6500">
        <w:pPr>
          <w:pStyle w:val="Header"/>
        </w:pP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Pr="005E6500">
          <w:t>Vysoké učení technické v Brně</w:t>
        </w:r>
      </w:p>
    </w:sdtContent>
  </w:sdt>
  <w:p w14:paraId="04B6A936" w14:textId="77777777" w:rsidR="005E6500" w:rsidRDefault="005E6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CCBB" w14:textId="77777777" w:rsidR="005F6B36" w:rsidRDefault="005F6B36" w:rsidP="00E0682F">
      <w:pPr>
        <w:spacing w:after="120"/>
      </w:pPr>
      <w:r>
        <w:separator/>
      </w:r>
    </w:p>
  </w:footnote>
  <w:footnote w:type="continuationSeparator" w:id="0">
    <w:p w14:paraId="1581AA89" w14:textId="77777777" w:rsidR="005F6B36" w:rsidRDefault="005F6B36" w:rsidP="00E0682F">
      <w:pPr>
        <w:spacing w:after="120"/>
      </w:pPr>
      <w:r>
        <w:continuationSeparator/>
      </w:r>
    </w:p>
  </w:footnote>
  <w:footnote w:type="continuationNotice" w:id="1">
    <w:p w14:paraId="59C7D9B6" w14:textId="77777777" w:rsidR="005F6B36" w:rsidRDefault="005F6B36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A61B" w14:textId="314F362C" w:rsidR="005E6500" w:rsidRDefault="005E6500" w:rsidP="005E6500">
    <w:pPr>
      <w:pStyle w:val="Header"/>
      <w:jc w:val="right"/>
    </w:pPr>
    <w:r>
      <w:tab/>
    </w:r>
    <w:r>
      <w:tab/>
      <w:t xml:space="preserve">Ondřej Sloup </w:t>
    </w:r>
    <w:r>
      <w:rPr>
        <w:lang w:val="en-US"/>
      </w:rPr>
      <w:t>(xsloup02)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BE2944"/>
    <w:multiLevelType w:val="hybridMultilevel"/>
    <w:tmpl w:val="9EB6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862B4"/>
    <w:multiLevelType w:val="multilevel"/>
    <w:tmpl w:val="8DE61AAA"/>
    <w:numStyleLink w:val="Enumerate"/>
  </w:abstractNum>
  <w:abstractNum w:abstractNumId="12" w15:restartNumberingAfterBreak="0">
    <w:nsid w:val="083E5846"/>
    <w:multiLevelType w:val="multilevel"/>
    <w:tmpl w:val="8DE61AAA"/>
    <w:numStyleLink w:val="Enumerate"/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26D0374"/>
    <w:multiLevelType w:val="hybridMultilevel"/>
    <w:tmpl w:val="3940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107108"/>
    <w:multiLevelType w:val="multilevel"/>
    <w:tmpl w:val="8DE61AAA"/>
    <w:numStyleLink w:val="Enumerate"/>
  </w:abstractNum>
  <w:abstractNum w:abstractNumId="17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8" w15:restartNumberingAfterBreak="0">
    <w:nsid w:val="19DD6FAF"/>
    <w:multiLevelType w:val="hybridMultilevel"/>
    <w:tmpl w:val="CD140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20" w15:restartNumberingAfterBreak="0">
    <w:nsid w:val="1BB64D99"/>
    <w:multiLevelType w:val="hybridMultilevel"/>
    <w:tmpl w:val="55C2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29015E"/>
    <w:multiLevelType w:val="hybridMultilevel"/>
    <w:tmpl w:val="D752E0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2218378B"/>
    <w:multiLevelType w:val="hybridMultilevel"/>
    <w:tmpl w:val="408E0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4C4555"/>
    <w:multiLevelType w:val="hybridMultilevel"/>
    <w:tmpl w:val="00B4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D7674"/>
    <w:multiLevelType w:val="multilevel"/>
    <w:tmpl w:val="59489428"/>
    <w:numStyleLink w:val="Itemize"/>
  </w:abstractNum>
  <w:abstractNum w:abstractNumId="25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363C5233"/>
    <w:multiLevelType w:val="multilevel"/>
    <w:tmpl w:val="8DE61AAA"/>
    <w:numStyleLink w:val="Enumerate"/>
  </w:abstractNum>
  <w:abstractNum w:abstractNumId="28" w15:restartNumberingAfterBreak="0">
    <w:nsid w:val="3F2A7AF5"/>
    <w:multiLevelType w:val="multilevel"/>
    <w:tmpl w:val="8DE61AAA"/>
    <w:numStyleLink w:val="Enumerate"/>
  </w:abstractNum>
  <w:abstractNum w:abstractNumId="29" w15:restartNumberingAfterBreak="0">
    <w:nsid w:val="50703152"/>
    <w:multiLevelType w:val="multilevel"/>
    <w:tmpl w:val="59489428"/>
    <w:numStyleLink w:val="Itemize"/>
  </w:abstractNum>
  <w:abstractNum w:abstractNumId="30" w15:restartNumberingAfterBreak="0">
    <w:nsid w:val="5180635D"/>
    <w:multiLevelType w:val="multilevel"/>
    <w:tmpl w:val="8DE61AAA"/>
    <w:numStyleLink w:val="Enumerate"/>
  </w:abstractNum>
  <w:abstractNum w:abstractNumId="31" w15:restartNumberingAfterBreak="0">
    <w:nsid w:val="571A3757"/>
    <w:multiLevelType w:val="hybridMultilevel"/>
    <w:tmpl w:val="64A4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A326C"/>
    <w:multiLevelType w:val="multilevel"/>
    <w:tmpl w:val="8DE61AAA"/>
    <w:numStyleLink w:val="Enumerate"/>
  </w:abstractNum>
  <w:abstractNum w:abstractNumId="34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5" w15:restartNumberingAfterBreak="0">
    <w:nsid w:val="685A0B31"/>
    <w:multiLevelType w:val="multilevel"/>
    <w:tmpl w:val="8DE61AAA"/>
    <w:numStyleLink w:val="Enumerate"/>
  </w:abstractNum>
  <w:abstractNum w:abstractNumId="36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32"/>
  </w:num>
  <w:num w:numId="13">
    <w:abstractNumId w:val="36"/>
  </w:num>
  <w:num w:numId="14">
    <w:abstractNumId w:val="25"/>
  </w:num>
  <w:num w:numId="15">
    <w:abstractNumId w:val="26"/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0"/>
  </w:num>
  <w:num w:numId="24">
    <w:abstractNumId w:val="35"/>
  </w:num>
  <w:num w:numId="25">
    <w:abstractNumId w:val="16"/>
  </w:num>
  <w:num w:numId="26">
    <w:abstractNumId w:val="11"/>
  </w:num>
  <w:num w:numId="27">
    <w:abstractNumId w:val="28"/>
  </w:num>
  <w:num w:numId="28">
    <w:abstractNumId w:val="12"/>
  </w:num>
  <w:num w:numId="29">
    <w:abstractNumId w:val="27"/>
  </w:num>
  <w:num w:numId="30">
    <w:abstractNumId w:val="17"/>
  </w:num>
  <w:num w:numId="31">
    <w:abstractNumId w:val="24"/>
  </w:num>
  <w:num w:numId="32">
    <w:abstractNumId w:val="33"/>
  </w:num>
  <w:num w:numId="33">
    <w:abstractNumId w:val="14"/>
  </w:num>
  <w:num w:numId="34">
    <w:abstractNumId w:val="29"/>
  </w:num>
  <w:num w:numId="35">
    <w:abstractNumId w:val="37"/>
  </w:num>
  <w:num w:numId="36">
    <w:abstractNumId w:val="10"/>
  </w:num>
  <w:num w:numId="37">
    <w:abstractNumId w:val="31"/>
  </w:num>
  <w:num w:numId="38">
    <w:abstractNumId w:val="15"/>
  </w:num>
  <w:num w:numId="39">
    <w:abstractNumId w:val="23"/>
  </w:num>
  <w:num w:numId="40">
    <w:abstractNumId w:val="20"/>
  </w:num>
  <w:num w:numId="41">
    <w:abstractNumId w:val="18"/>
  </w:num>
  <w:num w:numId="42">
    <w:abstractNumId w:val="21"/>
  </w:num>
  <w:num w:numId="4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14"/>
    <w:rsid w:val="00003BCD"/>
    <w:rsid w:val="00005E09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74CE5"/>
    <w:rsid w:val="00093E6B"/>
    <w:rsid w:val="0009499E"/>
    <w:rsid w:val="000D4A65"/>
    <w:rsid w:val="000E1125"/>
    <w:rsid w:val="000E3162"/>
    <w:rsid w:val="000F1988"/>
    <w:rsid w:val="000F39FA"/>
    <w:rsid w:val="001029E0"/>
    <w:rsid w:val="001104BB"/>
    <w:rsid w:val="00134007"/>
    <w:rsid w:val="001508E1"/>
    <w:rsid w:val="00152F6D"/>
    <w:rsid w:val="00154D1E"/>
    <w:rsid w:val="001550BB"/>
    <w:rsid w:val="00156316"/>
    <w:rsid w:val="001765C9"/>
    <w:rsid w:val="00181661"/>
    <w:rsid w:val="00181923"/>
    <w:rsid w:val="0018271E"/>
    <w:rsid w:val="00193D99"/>
    <w:rsid w:val="00195655"/>
    <w:rsid w:val="00195D00"/>
    <w:rsid w:val="001A0C35"/>
    <w:rsid w:val="001A0D54"/>
    <w:rsid w:val="001A50E8"/>
    <w:rsid w:val="001C5AC3"/>
    <w:rsid w:val="001E0697"/>
    <w:rsid w:val="001E3140"/>
    <w:rsid w:val="001E449B"/>
    <w:rsid w:val="001F49F1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7E1E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3E5F97"/>
    <w:rsid w:val="004017E6"/>
    <w:rsid w:val="00401834"/>
    <w:rsid w:val="0040350A"/>
    <w:rsid w:val="00433D1D"/>
    <w:rsid w:val="00433E07"/>
    <w:rsid w:val="0044346C"/>
    <w:rsid w:val="004437ED"/>
    <w:rsid w:val="004470BC"/>
    <w:rsid w:val="0045016A"/>
    <w:rsid w:val="00461FE3"/>
    <w:rsid w:val="00470512"/>
    <w:rsid w:val="00486EDB"/>
    <w:rsid w:val="0049432C"/>
    <w:rsid w:val="0049719B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0D59"/>
    <w:rsid w:val="0052276F"/>
    <w:rsid w:val="0052459C"/>
    <w:rsid w:val="0054615C"/>
    <w:rsid w:val="00552928"/>
    <w:rsid w:val="00564D90"/>
    <w:rsid w:val="005655A8"/>
    <w:rsid w:val="00567772"/>
    <w:rsid w:val="00573F65"/>
    <w:rsid w:val="00581988"/>
    <w:rsid w:val="00581F70"/>
    <w:rsid w:val="00590D07"/>
    <w:rsid w:val="005C26B0"/>
    <w:rsid w:val="005D68B9"/>
    <w:rsid w:val="005E051A"/>
    <w:rsid w:val="005E3CD7"/>
    <w:rsid w:val="005E4867"/>
    <w:rsid w:val="005E6500"/>
    <w:rsid w:val="005F5915"/>
    <w:rsid w:val="005F6B36"/>
    <w:rsid w:val="00601FA3"/>
    <w:rsid w:val="00615E80"/>
    <w:rsid w:val="00623814"/>
    <w:rsid w:val="00635D4E"/>
    <w:rsid w:val="0063775F"/>
    <w:rsid w:val="006555C8"/>
    <w:rsid w:val="00676325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006D2"/>
    <w:rsid w:val="00702730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1C4B"/>
    <w:rsid w:val="0079324A"/>
    <w:rsid w:val="007B2249"/>
    <w:rsid w:val="007D463C"/>
    <w:rsid w:val="007E225D"/>
    <w:rsid w:val="007F2F27"/>
    <w:rsid w:val="007F408F"/>
    <w:rsid w:val="007F5476"/>
    <w:rsid w:val="00814777"/>
    <w:rsid w:val="008217B3"/>
    <w:rsid w:val="00824069"/>
    <w:rsid w:val="0082618E"/>
    <w:rsid w:val="0085421F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3DA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A69D1"/>
    <w:rsid w:val="009B0E3B"/>
    <w:rsid w:val="009B0ED9"/>
    <w:rsid w:val="009B649E"/>
    <w:rsid w:val="009B79D5"/>
    <w:rsid w:val="009C4A11"/>
    <w:rsid w:val="009D07EF"/>
    <w:rsid w:val="009E108D"/>
    <w:rsid w:val="009E42C9"/>
    <w:rsid w:val="009F0613"/>
    <w:rsid w:val="00A07A04"/>
    <w:rsid w:val="00A144D1"/>
    <w:rsid w:val="00A17C26"/>
    <w:rsid w:val="00A20262"/>
    <w:rsid w:val="00A32984"/>
    <w:rsid w:val="00A509AA"/>
    <w:rsid w:val="00A65A79"/>
    <w:rsid w:val="00A67452"/>
    <w:rsid w:val="00A70274"/>
    <w:rsid w:val="00A73668"/>
    <w:rsid w:val="00A7608A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BD4B0C"/>
    <w:rsid w:val="00BF2B32"/>
    <w:rsid w:val="00C111DC"/>
    <w:rsid w:val="00C26B72"/>
    <w:rsid w:val="00C36279"/>
    <w:rsid w:val="00C37A02"/>
    <w:rsid w:val="00C45EE9"/>
    <w:rsid w:val="00C45F66"/>
    <w:rsid w:val="00C50711"/>
    <w:rsid w:val="00C61480"/>
    <w:rsid w:val="00C804D2"/>
    <w:rsid w:val="00C84A08"/>
    <w:rsid w:val="00CA73D2"/>
    <w:rsid w:val="00CB5908"/>
    <w:rsid w:val="00CB6084"/>
    <w:rsid w:val="00CB7FB4"/>
    <w:rsid w:val="00CC2A4A"/>
    <w:rsid w:val="00CC72CD"/>
    <w:rsid w:val="00CD5E3C"/>
    <w:rsid w:val="00CF57EF"/>
    <w:rsid w:val="00CF5891"/>
    <w:rsid w:val="00D13013"/>
    <w:rsid w:val="00D347DF"/>
    <w:rsid w:val="00D34848"/>
    <w:rsid w:val="00D36013"/>
    <w:rsid w:val="00D46F1E"/>
    <w:rsid w:val="00D5590A"/>
    <w:rsid w:val="00D60E87"/>
    <w:rsid w:val="00D62916"/>
    <w:rsid w:val="00D9705B"/>
    <w:rsid w:val="00DA6BD3"/>
    <w:rsid w:val="00DB12D1"/>
    <w:rsid w:val="00DE0B87"/>
    <w:rsid w:val="00DE6579"/>
    <w:rsid w:val="00E017CE"/>
    <w:rsid w:val="00E0682F"/>
    <w:rsid w:val="00E0687F"/>
    <w:rsid w:val="00E121C9"/>
    <w:rsid w:val="00E20672"/>
    <w:rsid w:val="00E315A3"/>
    <w:rsid w:val="00E41067"/>
    <w:rsid w:val="00E675E4"/>
    <w:rsid w:val="00E820EF"/>
    <w:rsid w:val="00E83EFE"/>
    <w:rsid w:val="00E859B2"/>
    <w:rsid w:val="00E8604A"/>
    <w:rsid w:val="00E8649C"/>
    <w:rsid w:val="00E91EEB"/>
    <w:rsid w:val="00EA02C0"/>
    <w:rsid w:val="00EB2D40"/>
    <w:rsid w:val="00EB7732"/>
    <w:rsid w:val="00EC7B14"/>
    <w:rsid w:val="00ED02E2"/>
    <w:rsid w:val="00ED0A56"/>
    <w:rsid w:val="00ED4058"/>
    <w:rsid w:val="00ED4779"/>
    <w:rsid w:val="00EF75BE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A7F0D"/>
    <w:rsid w:val="00FC0B1B"/>
    <w:rsid w:val="00FC261B"/>
    <w:rsid w:val="00FC601B"/>
    <w:rsid w:val="00FD56BA"/>
    <w:rsid w:val="00FD6E1E"/>
    <w:rsid w:val="00FE797F"/>
    <w:rsid w:val="00FF63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639DA"/>
  <w15:docId w15:val="{2C7A0DAF-3CF3-4BF8-B52C-25A905C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4346C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46C"/>
    <w:pPr>
      <w:tabs>
        <w:tab w:val="clear" w:pos="936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346C"/>
    <w:pPr>
      <w:tabs>
        <w:tab w:val="clear" w:pos="9360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ommand-line-ap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morgan/sharppcap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dre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159A5F38AA4FC7833808F6A2DB6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A02A5-7C81-4DAA-8CD4-94593F4F6FBE}"/>
      </w:docPartPr>
      <w:docPartBody>
        <w:p w:rsidR="00292383" w:rsidRDefault="000E4B5F">
          <w:pPr>
            <w:pStyle w:val="8C159A5F38AA4FC7833808F6A2DB6E2E"/>
          </w:pPr>
          <w:r w:rsidRPr="00BF2B32">
            <w:t>Assignment Title</w:t>
          </w:r>
        </w:p>
      </w:docPartBody>
    </w:docPart>
    <w:docPart>
      <w:docPartPr>
        <w:name w:val="28E416A448C14948A2CEC06FD0F8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1592D-1853-41DE-AB88-20A69F630DFD}"/>
      </w:docPartPr>
      <w:docPartBody>
        <w:p w:rsidR="00292383" w:rsidRDefault="000E4B5F">
          <w:pPr>
            <w:pStyle w:val="28E416A448C14948A2CEC06FD0F8C26B"/>
          </w:pPr>
          <w:r>
            <w:t>Name</w:t>
          </w:r>
        </w:p>
      </w:docPartBody>
    </w:docPart>
    <w:docPart>
      <w:docPartPr>
        <w:name w:val="45332F70F13045BEA4FF188BB0DD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7CC5E-2387-4420-97A0-A15CF81F22F6}"/>
      </w:docPartPr>
      <w:docPartBody>
        <w:p w:rsidR="00292383" w:rsidRDefault="000E4B5F">
          <w:pPr>
            <w:pStyle w:val="45332F70F13045BEA4FF188BB0DD74A5"/>
          </w:pPr>
          <w:r>
            <w:t>Problem 1</w:t>
          </w:r>
        </w:p>
      </w:docPartBody>
    </w:docPart>
    <w:docPart>
      <w:docPartPr>
        <w:name w:val="5931F3A9F3424CB8AAA7887561B09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6FAA-8BFD-4820-B1A4-EEAC6AA48BFA}"/>
      </w:docPartPr>
      <w:docPartBody>
        <w:p w:rsidR="00292383" w:rsidRDefault="000E4B5F">
          <w:pPr>
            <w:pStyle w:val="5931F3A9F3424CB8AAA7887561B09C31"/>
          </w:pPr>
          <w:r>
            <w:t>Part 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5F"/>
    <w:rsid w:val="000E4B5F"/>
    <w:rsid w:val="00292383"/>
    <w:rsid w:val="002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59A5F38AA4FC7833808F6A2DB6E2E">
    <w:name w:val="8C159A5F38AA4FC7833808F6A2DB6E2E"/>
  </w:style>
  <w:style w:type="paragraph" w:customStyle="1" w:styleId="28E416A448C14948A2CEC06FD0F8C26B">
    <w:name w:val="28E416A448C14948A2CEC06FD0F8C26B"/>
  </w:style>
  <w:style w:type="paragraph" w:customStyle="1" w:styleId="45332F70F13045BEA4FF188BB0DD74A5">
    <w:name w:val="45332F70F13045BEA4FF188BB0DD74A5"/>
  </w:style>
  <w:style w:type="paragraph" w:customStyle="1" w:styleId="5931F3A9F3424CB8AAA7887561B09C31">
    <w:name w:val="5931F3A9F3424CB8AAA7887561B09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Mor21</b:Tag>
    <b:SourceType>InternetSite</b:SourceType>
    <b:Guid>{F45D5099-CC7C-4C6B-B5E9-66B2152BB644}</b:Guid>
    <b:Title>sharppcap: GitHub repozitář</b:Title>
    <b:Year>2021</b:Year>
    <b:LCID>cs-CZ</b:LCID>
    <b:Author>
      <b:Author>
        <b:NameList>
          <b:Person>
            <b:Last>Pluskal</b:Last>
            <b:First>Jan</b:First>
          </b:Person>
          <b:Person>
            <b:Last>Morgan</b:Last>
            <b:First>Chris</b:First>
          </b:Person>
          <b:Person>
            <b:Last>Kaanich</b:Last>
            <b:First>Ayoub</b:First>
          </b:Person>
          <b:Person>
            <b:Last>Li</b:Last>
            <b:First>Lex</b:First>
          </b:Person>
        </b:NameList>
      </b:Author>
    </b:Author>
    <b:InternetSiteTitle>GitHub repozitář</b:InternetSiteTitle>
    <b:Month>Apr</b:Month>
    <b:Day>15</b:Day>
    <b:URL>https://github.com/chmorgan/sharppcap</b:URL>
    <b:RefOrder>1</b:RefOrder>
  </b:Source>
  <b:Source>
    <b:Tag>Seq21</b:Tag>
    <b:SourceType>InternetSite</b:SourceType>
    <b:Guid>{DB032C04-8917-489A-9570-EC00688B8692}</b:Guid>
    <b:Title>command-line-api:  Github repozitář</b:Title>
    <b:InternetSiteTitle>Github repozitář</b:InternetSiteTitle>
    <b:Year>2021</b:Year>
    <b:Month>Apr</b:Month>
    <b:Day>4</b:Day>
    <b:YearAccessed>2021</b:YearAccessed>
    <b:MonthAccessed>Apr</b:MonthAccessed>
    <b:DayAccessed>18</b:DayAccessed>
    <b:URL>https://github.com/dotnet/command-line-api</b:URL>
    <b:Author>
      <b:Author>
        <b:NameList>
          <b:Person>
            <b:Last>Sequeira</b:Last>
            <b:First>Jon</b:First>
          </b:Person>
          <b:Person>
            <b:Last>B</b:Last>
            <b:First>Kevin</b:First>
          </b:Person>
          <b:Person>
            <b:Last>Li</b:Last>
            <b:First>William</b:First>
          </b:Person>
          <b:Person>
            <b:Last>Deseyn</b:Last>
            <b:First>Tom</b:First>
          </b:Person>
          <b:Person>
            <b:Last>Byerly</b:Last>
            <b:First>Steve</b:First>
          </b:Person>
          <b:Person>
            <b:Last>Venter</b:Last>
            <b:First>Pieter</b:First>
          </b:Person>
          <b:Person>
            <b:Last>Rasch</b:Last>
            <b:First>Fredrik</b:First>
            <b:Middle>Høisæther</b:Middle>
          </b:Person>
          <b:Person>
            <b:Last>Myers</b:Last>
            <b:First>Jered</b:First>
          </b:Person>
          <b:Person>
            <b:Last>Dollard</b:Last>
            <b:First>Kathleen</b:First>
          </b:Person>
          <b:Person>
            <b:Last>Gooding</b:Last>
            <b:First>Tanner</b:First>
          </b:Person>
        </b:NameList>
      </b:Author>
    </b:Author>
    <b:RefOrder>2</b:RefOrder>
  </b:Source>
  <b:Source>
    <b:Tag>con21</b:Tag>
    <b:SourceType>InternetSite</b:SourceType>
    <b:Guid>{58889C35-0005-447C-930C-C00EDC097AF7}</b:Guid>
    <b:Author>
      <b:Author>
        <b:Corporate>Wikipedia contributors</b:Corporate>
      </b:Author>
      <b:ProducerName>
        <b:NameList>
          <b:Person>
            <b:Last>Wikipedia</b:Last>
            <b:First>The</b:First>
            <b:Middle>Free Encyclopedia.</b:Middle>
          </b:Person>
        </b:NameList>
      </b:ProducerName>
      <b:Editor>
        <b:NameList>
          <b:Person>
            <b:Last>https://vs.aka-online.de/cgi-bin/wppagehiststat.pl?lang=en.wikipedia&amp;page=ASCII</b:Last>
          </b:Person>
        </b:NameList>
      </b:Editor>
    </b:Author>
    <b:Title>ASCII: Printable characters</b:Title>
    <b:InternetSiteTitle>Wikipedia</b:InternetSiteTitle>
    <b:Year>2021</b:Year>
    <b:Month>Apr</b:Month>
    <b:Day>15</b:Day>
    <b:YearAccessed>2021</b:YearAccessed>
    <b:MonthAccessed>Apr</b:MonthAccessed>
    <b:DayAccessed>18</b:DayAccessed>
    <b:URL>https://en.wikipedia.org/w/index.php?title=ASCII&amp;oldid=1017983559</b:URL>
    <b:LCID>cs-CZ</b:LCID>
    <b:Version>1017983559</b:Version>
    <b:RefOrder>4</b:RefOrder>
  </b:Source>
  <b:Source>
    <b:Tag>Gal14</b:Tag>
    <b:SourceType>InternetSite</b:SourceType>
    <b:Guid>{A8D72B66-36C3-499F-808D-CDC5F6525761}</b:Guid>
    <b:LCID>cs-CZ</b:LCID>
    <b:Author>
      <b:Author>
        <b:NameList>
          <b:Person>
            <b:Last>Gal</b:Last>
            <b:First>Tamir</b:First>
          </b:Person>
          <b:Person>
            <b:Last>Morgan</b:Last>
            <b:First>Chris</b:First>
          </b:Person>
        </b:NameList>
      </b:Author>
    </b:Author>
    <b:Title>SharpPcap - A Packet Capture Framework for .NET</b:Title>
    <b:InternetSiteTitle>Code Project</b:InternetSiteTitle>
    <b:Year>2014</b:Year>
    <b:Month>May</b:Month>
    <b:Day>5</b:Day>
    <b:YearAccessed>2021</b:YearAccessed>
    <b:MonthAccessed>Apr</b:MonthAccessed>
    <b:DayAccessed>18</b:DayAccessed>
    <b:URL>https://www.codeproject.com/Articles/12458/SharpPcap-A-Packet-Capture-Framework-for-NET</b:URL>
    <b:RefOrder>3</b:RefOrder>
  </b:Source>
</b:Sources>
</file>

<file path=customXml/itemProps1.xml><?xml version="1.0" encoding="utf-8"?>
<ds:datastoreItem xmlns:ds="http://schemas.openxmlformats.org/officeDocument/2006/customXml" ds:itemID="{641A9EFA-861D-4198-B7F7-A27A4263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388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Ondřej Sloup</dc:creator>
  <cp:keywords/>
  <dc:description/>
  <cp:lastModifiedBy>Ondřej Sloup</cp:lastModifiedBy>
  <cp:revision>36</cp:revision>
  <cp:lastPrinted>2021-04-18T22:28:00Z</cp:lastPrinted>
  <dcterms:created xsi:type="dcterms:W3CDTF">2021-04-18T17:14:00Z</dcterms:created>
  <dcterms:modified xsi:type="dcterms:W3CDTF">2021-04-18T22:29:00Z</dcterms:modified>
</cp:coreProperties>
</file>